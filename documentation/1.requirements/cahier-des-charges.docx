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dedisposition"/>
        <w:tblW w:w="9237" w:type="dxa"/>
        <w:tblInd w:w="-3" w:type="dxa"/>
        <w:tblLayout w:type="fixed"/>
        <w:tblCellMar>
          <w:bottom w:w="288" w:type="dxa"/>
        </w:tblCellMar>
        <w:tblLook w:val="04A0" w:firstRow="1" w:lastRow="0" w:firstColumn="1" w:lastColumn="0" w:noHBand="0" w:noVBand="1"/>
        <w:tblDescription w:val="Tableau de disposition pour saisir le nom, l'adresse et le logo de l'entreprise"/>
      </w:tblPr>
      <w:tblGrid>
        <w:gridCol w:w="4470"/>
        <w:gridCol w:w="4767"/>
      </w:tblGrid>
      <w:tr w:rsidR="00182156" w:rsidRPr="00CC376B" w14:paraId="41534F86" w14:textId="77777777" w:rsidTr="00D17AF7">
        <w:trPr>
          <w:trHeight w:val="2475"/>
        </w:trPr>
        <w:tc>
          <w:tcPr>
            <w:tcW w:w="4470" w:type="dxa"/>
          </w:tcPr>
          <w:p w14:paraId="0044E559" w14:textId="7A485E90" w:rsidR="00182156" w:rsidRPr="00CC376B" w:rsidRDefault="00BC5880" w:rsidP="007330E9">
            <w:pPr>
              <w:ind w:left="0"/>
              <w:rPr>
                <w:noProof/>
              </w:rPr>
            </w:pPr>
            <w:r>
              <w:rPr>
                <w:noProof/>
                <w:lang w:bidi="fr-FR"/>
              </w:rPr>
              <w:drawing>
                <wp:inline distT="0" distB="0" distL="0" distR="0" wp14:anchorId="0E71B2CE" wp14:editId="323494CB">
                  <wp:extent cx="1997937" cy="1960325"/>
                  <wp:effectExtent l="0" t="0" r="2540" b="1905"/>
                  <wp:docPr id="75843421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005" cy="197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vAlign w:val="bottom"/>
          </w:tcPr>
          <w:p w14:paraId="6E1F497E" w14:textId="799E4537" w:rsidR="001A001A" w:rsidRPr="00CC376B" w:rsidRDefault="00000000" w:rsidP="00A84E14">
            <w:pPr>
              <w:pStyle w:val="Titre"/>
              <w:ind w:left="0"/>
              <w:rPr>
                <w:noProof/>
              </w:rPr>
            </w:pPr>
            <w:sdt>
              <w:sdtPr>
                <w:rPr>
                  <w:noProof/>
                </w:rPr>
                <w:id w:val="-1983000328"/>
                <w:placeholder>
                  <w:docPart w:val="F434FB6685CD409A8F9B2D453AEBD234"/>
                </w:placeholder>
                <w15:appearance w15:val="hidden"/>
              </w:sdtPr>
              <w:sdtContent>
                <w:r w:rsidR="00DE334A">
                  <w:rPr>
                    <w:noProof/>
                  </w:rPr>
                  <w:t xml:space="preserve">Cahier </w:t>
                </w:r>
                <w:r w:rsidR="00A84E14">
                  <w:rPr>
                    <w:noProof/>
                  </w:rPr>
                  <w:t xml:space="preserve">   </w:t>
                </w:r>
                <w:r w:rsidR="00DE334A">
                  <w:rPr>
                    <w:noProof/>
                  </w:rPr>
                  <w:t>des charges</w:t>
                </w:r>
              </w:sdtContent>
            </w:sdt>
            <w:r w:rsidR="00D17AF7" w:rsidRPr="00CC376B">
              <w:rPr>
                <w:noProof/>
                <w:lang w:bidi="fr-FR"/>
              </w:rPr>
              <w:t xml:space="preserve"> </w:t>
            </w:r>
          </w:p>
        </w:tc>
      </w:tr>
      <w:tr w:rsidR="00182156" w:rsidRPr="00CC376B" w14:paraId="02B79B96" w14:textId="77777777" w:rsidTr="004D118C">
        <w:trPr>
          <w:trHeight w:val="985"/>
        </w:trPr>
        <w:tc>
          <w:tcPr>
            <w:tcW w:w="4470" w:type="dxa"/>
          </w:tcPr>
          <w:p w14:paraId="341EAD5C" w14:textId="5BB7C98A" w:rsidR="00182156" w:rsidRPr="006C39AB" w:rsidRDefault="006C39AB" w:rsidP="003D6A2B">
            <w:pPr>
              <w:pStyle w:val="Nom"/>
              <w:ind w:left="0" w:right="0"/>
              <w:rPr>
                <w:noProof/>
                <w:sz w:val="38"/>
                <w:szCs w:val="38"/>
              </w:rPr>
            </w:pPr>
            <w:r w:rsidRPr="00AA5754">
              <w:rPr>
                <w:b/>
                <w:bCs/>
                <w:noProof/>
                <w:sz w:val="38"/>
                <w:szCs w:val="38"/>
                <w:u w:val="single"/>
                <w:lang w:bidi="fr-FR"/>
              </w:rPr>
              <w:t>Projet</w:t>
            </w:r>
            <w:r w:rsidRPr="006C39AB">
              <w:rPr>
                <w:noProof/>
                <w:sz w:val="38"/>
                <w:szCs w:val="38"/>
                <w:lang w:bidi="fr-FR"/>
              </w:rPr>
              <w:t xml:space="preserve">: </w:t>
            </w:r>
            <w:r w:rsidR="00667E73" w:rsidRPr="006C39AB">
              <w:rPr>
                <w:noProof/>
                <w:sz w:val="38"/>
                <w:szCs w:val="38"/>
                <w:lang w:bidi="fr-FR"/>
              </w:rPr>
              <w:t xml:space="preserve">Les soins de Léa </w:t>
            </w:r>
            <w:r w:rsidR="00D17AF7" w:rsidRPr="006C39AB">
              <w:rPr>
                <w:noProof/>
                <w:sz w:val="38"/>
                <w:szCs w:val="38"/>
                <w:lang w:bidi="fr-FR"/>
              </w:rPr>
              <w:t xml:space="preserve"> </w:t>
            </w:r>
          </w:p>
          <w:p w14:paraId="09D0EA07" w14:textId="1AE3960B" w:rsidR="00822DC7" w:rsidRPr="00CC376B" w:rsidRDefault="00822DC7" w:rsidP="00D17AF7">
            <w:pPr>
              <w:ind w:left="0"/>
              <w:rPr>
                <w:noProof/>
              </w:rPr>
            </w:pPr>
          </w:p>
        </w:tc>
        <w:tc>
          <w:tcPr>
            <w:tcW w:w="4767" w:type="dxa"/>
          </w:tcPr>
          <w:p w14:paraId="2EAECB3C" w14:textId="36BB0C05" w:rsidR="00182156" w:rsidRPr="00CC376B" w:rsidRDefault="00182156" w:rsidP="0082200C">
            <w:pPr>
              <w:pStyle w:val="Sous-titre"/>
              <w:rPr>
                <w:noProof/>
              </w:rPr>
            </w:pPr>
          </w:p>
        </w:tc>
      </w:tr>
    </w:tbl>
    <w:p w14:paraId="58D8745A" w14:textId="77777777" w:rsidR="009C6C28" w:rsidRPr="00CC376B" w:rsidRDefault="009C6C28" w:rsidP="00B5119A">
      <w:pPr>
        <w:rPr>
          <w:noProof/>
        </w:rPr>
      </w:pPr>
    </w:p>
    <w:tbl>
      <w:tblPr>
        <w:tblStyle w:val="Tableauducahierdescharges"/>
        <w:tblW w:w="8995" w:type="dxa"/>
        <w:tblInd w:w="5" w:type="dxa"/>
        <w:tblBorders>
          <w:top w:val="single" w:sz="4" w:space="0" w:color="A899E7" w:themeColor="accent1" w:themeTint="99"/>
          <w:left w:val="single" w:sz="4" w:space="0" w:color="A899E7" w:themeColor="accent1" w:themeTint="99"/>
          <w:bottom w:val="single" w:sz="4" w:space="0" w:color="A899E7" w:themeColor="accent1" w:themeTint="99"/>
          <w:right w:val="single" w:sz="4" w:space="0" w:color="A899E7" w:themeColor="accent1" w:themeTint="99"/>
          <w:insideH w:val="single" w:sz="6" w:space="0" w:color="A899E7" w:themeColor="accent1" w:themeTint="99"/>
          <w:insideV w:val="single" w:sz="4" w:space="0" w:color="A899E7" w:themeColor="accent1" w:themeTint="99"/>
        </w:tblBorders>
        <w:tblLayout w:type="fixed"/>
        <w:tblLook w:val="0620" w:firstRow="1" w:lastRow="0" w:firstColumn="0" w:lastColumn="0" w:noHBand="1" w:noVBand="1"/>
        <w:tblDescription w:val="Entrez la description de l'article, le nombre de ressources, le taux horaire et le nombre d'heures dans ce tableau"/>
      </w:tblPr>
      <w:tblGrid>
        <w:gridCol w:w="2060"/>
        <w:gridCol w:w="3510"/>
        <w:gridCol w:w="3425"/>
      </w:tblGrid>
      <w:tr w:rsidR="00277B3D" w:rsidRPr="00CC376B" w14:paraId="628A713E" w14:textId="77777777" w:rsidTr="0066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2DDF7" w:themeFill="accent1" w:themeFillTint="33"/>
          </w:tcPr>
          <w:p w14:paraId="02F476A5" w14:textId="77777777" w:rsidR="00277B3D" w:rsidRPr="00B935DE" w:rsidRDefault="00000000" w:rsidP="00D17AF7">
            <w:pPr>
              <w:pStyle w:val="En-ttedetableau"/>
              <w:rPr>
                <w:noProof/>
                <w:sz w:val="20"/>
              </w:rPr>
            </w:pPr>
            <w:sdt>
              <w:sdtPr>
                <w:rPr>
                  <w:noProof/>
                  <w:sz w:val="20"/>
                </w:rPr>
                <w:id w:val="-30578705"/>
                <w:placeholder>
                  <w:docPart w:val="4C44FBC768C94937BA3B3627E649F18F"/>
                </w:placeholder>
                <w:showingPlcHdr/>
                <w15:appearance w15:val="hidden"/>
              </w:sdtPr>
              <w:sdtContent>
                <w:r w:rsidR="00D17AF7" w:rsidRPr="00B935DE">
                  <w:rPr>
                    <w:noProof/>
                    <w:sz w:val="20"/>
                    <w:lang w:bidi="fr-FR"/>
                  </w:rPr>
                  <w:t>Date</w:t>
                </w:r>
              </w:sdtContent>
            </w:sdt>
            <w:r w:rsidR="00D17AF7" w:rsidRPr="00B935DE">
              <w:rPr>
                <w:noProof/>
                <w:sz w:val="20"/>
                <w:lang w:bidi="fr-FR"/>
              </w:rPr>
              <w:t xml:space="preserve"> </w:t>
            </w:r>
          </w:p>
        </w:tc>
        <w:tc>
          <w:tcPr>
            <w:tcW w:w="3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2DDF7" w:themeFill="accent1" w:themeFillTint="33"/>
          </w:tcPr>
          <w:p w14:paraId="7778492B" w14:textId="77777777" w:rsidR="00277B3D" w:rsidRPr="00B935DE" w:rsidRDefault="00000000" w:rsidP="00D17AF7">
            <w:pPr>
              <w:pStyle w:val="En-ttedetableau"/>
              <w:rPr>
                <w:noProof/>
                <w:sz w:val="20"/>
              </w:rPr>
            </w:pPr>
            <w:sdt>
              <w:sdtPr>
                <w:rPr>
                  <w:noProof/>
                  <w:sz w:val="20"/>
                </w:rPr>
                <w:id w:val="1410813417"/>
                <w:placeholder>
                  <w:docPart w:val="7ED6F99DC7BE400EA38F32B9F5BBD913"/>
                </w:placeholder>
                <w:showingPlcHdr/>
                <w15:appearance w15:val="hidden"/>
              </w:sdtPr>
              <w:sdtContent>
                <w:r w:rsidR="00D17AF7" w:rsidRPr="00B935DE">
                  <w:rPr>
                    <w:noProof/>
                    <w:sz w:val="20"/>
                    <w:lang w:bidi="fr-FR"/>
                  </w:rPr>
                  <w:t>Prestations réalisées par :</w:t>
                </w:r>
              </w:sdtContent>
            </w:sdt>
            <w:r w:rsidR="00D17AF7" w:rsidRPr="00B935DE">
              <w:rPr>
                <w:noProof/>
                <w:sz w:val="20"/>
                <w:lang w:bidi="fr-FR"/>
              </w:rPr>
              <w:t xml:space="preserve"> </w:t>
            </w:r>
          </w:p>
        </w:tc>
        <w:tc>
          <w:tcPr>
            <w:tcW w:w="3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2DDF7" w:themeFill="accent1" w:themeFillTint="33"/>
          </w:tcPr>
          <w:p w14:paraId="5C9BDD6C" w14:textId="77777777" w:rsidR="00277B3D" w:rsidRPr="00B935DE" w:rsidRDefault="00000000" w:rsidP="00D17AF7">
            <w:pPr>
              <w:pStyle w:val="En-ttedetableau"/>
              <w:rPr>
                <w:noProof/>
                <w:sz w:val="20"/>
              </w:rPr>
            </w:pPr>
            <w:sdt>
              <w:sdtPr>
                <w:rPr>
                  <w:noProof/>
                  <w:sz w:val="20"/>
                </w:rPr>
                <w:id w:val="579568588"/>
                <w:placeholder>
                  <w:docPart w:val="1B1A5F024251453AADB7BA06FD7F7154"/>
                </w:placeholder>
                <w:showingPlcHdr/>
                <w15:appearance w15:val="hidden"/>
              </w:sdtPr>
              <w:sdtContent>
                <w:r w:rsidR="00D17AF7" w:rsidRPr="00B935DE">
                  <w:rPr>
                    <w:noProof/>
                    <w:sz w:val="20"/>
                    <w:lang w:bidi="fr-FR"/>
                  </w:rPr>
                  <w:t>Prestations réalisées pour :</w:t>
                </w:r>
              </w:sdtContent>
            </w:sdt>
            <w:r w:rsidR="00D17AF7" w:rsidRPr="00B935DE">
              <w:rPr>
                <w:noProof/>
                <w:sz w:val="20"/>
                <w:lang w:bidi="fr-FR"/>
              </w:rPr>
              <w:t xml:space="preserve"> </w:t>
            </w:r>
          </w:p>
        </w:tc>
      </w:tr>
      <w:tr w:rsidR="00277B3D" w:rsidRPr="004A1D6D" w14:paraId="513F1940" w14:textId="77777777" w:rsidTr="007417B1">
        <w:trPr>
          <w:trHeight w:val="1002"/>
        </w:trPr>
        <w:tc>
          <w:tcPr>
            <w:tcW w:w="2060" w:type="dxa"/>
          </w:tcPr>
          <w:p w14:paraId="74273EC6" w14:textId="7CB0D295" w:rsidR="00277B3D" w:rsidRPr="00B935DE" w:rsidRDefault="00000000" w:rsidP="00D17AF7">
            <w:pPr>
              <w:rPr>
                <w:noProof/>
                <w:sz w:val="20"/>
              </w:rPr>
            </w:pPr>
            <w:sdt>
              <w:sdtPr>
                <w:rPr>
                  <w:noProof/>
                  <w:sz w:val="20"/>
                </w:rPr>
                <w:id w:val="-1573191320"/>
                <w:placeholder>
                  <w:docPart w:val="134D7AB698ED46B997BA3148A68BAFD9"/>
                </w:placeholder>
                <w15:appearance w15:val="hidden"/>
              </w:sdtPr>
              <w:sdtContent>
                <w:r w:rsidR="00A012B0">
                  <w:rPr>
                    <w:noProof/>
                    <w:sz w:val="20"/>
                  </w:rPr>
                  <w:t>07</w:t>
                </w:r>
                <w:r w:rsidR="00D34691" w:rsidRPr="00B935DE">
                  <w:rPr>
                    <w:noProof/>
                    <w:sz w:val="20"/>
                  </w:rPr>
                  <w:t>/10/2025</w:t>
                </w:r>
              </w:sdtContent>
            </w:sdt>
            <w:r w:rsidR="00D17AF7" w:rsidRPr="00B935DE">
              <w:rPr>
                <w:noProof/>
                <w:sz w:val="20"/>
                <w:lang w:bidi="fr-FR"/>
              </w:rPr>
              <w:t xml:space="preserve"> </w:t>
            </w:r>
          </w:p>
        </w:tc>
        <w:tc>
          <w:tcPr>
            <w:tcW w:w="3510" w:type="dxa"/>
          </w:tcPr>
          <w:p w14:paraId="2D2F7A79" w14:textId="2BF4CF06" w:rsidR="00E803F4" w:rsidRDefault="001E557E" w:rsidP="00EF141A">
            <w:pPr>
              <w:rPr>
                <w:noProof/>
                <w:sz w:val="20"/>
              </w:rPr>
            </w:pPr>
            <w:r>
              <w:rPr>
                <w:noProof/>
              </w:rPr>
              <w:t>Alex DUBOIS</w:t>
            </w:r>
            <w:r w:rsidR="00AD720C">
              <w:rPr>
                <w:noProof/>
              </w:rPr>
              <w:t xml:space="preserve"> (Dwwm22)</w:t>
            </w:r>
          </w:p>
          <w:p w14:paraId="4A30F77E" w14:textId="20FC01AB" w:rsidR="0057362D" w:rsidRPr="00B935DE" w:rsidRDefault="0057362D" w:rsidP="00EF141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12 Rue des Alouettes</w:t>
            </w:r>
          </w:p>
          <w:p w14:paraId="71121F77" w14:textId="1DCD9122" w:rsidR="00EF141A" w:rsidRPr="00B935DE" w:rsidRDefault="00EF141A" w:rsidP="00EF141A">
            <w:pPr>
              <w:rPr>
                <w:noProof/>
                <w:sz w:val="20"/>
              </w:rPr>
            </w:pPr>
            <w:r w:rsidRPr="00B935DE">
              <w:rPr>
                <w:noProof/>
                <w:sz w:val="20"/>
              </w:rPr>
              <w:t>77</w:t>
            </w:r>
            <w:r w:rsidR="00315EA4">
              <w:rPr>
                <w:noProof/>
                <w:sz w:val="20"/>
              </w:rPr>
              <w:t>337</w:t>
            </w:r>
          </w:p>
          <w:p w14:paraId="1387CE96" w14:textId="40F835E9" w:rsidR="00EF141A" w:rsidRPr="00B935DE" w:rsidRDefault="00EF141A" w:rsidP="00EF141A">
            <w:pPr>
              <w:rPr>
                <w:noProof/>
                <w:sz w:val="20"/>
              </w:rPr>
            </w:pPr>
            <w:r w:rsidRPr="00B935DE">
              <w:rPr>
                <w:noProof/>
                <w:sz w:val="20"/>
              </w:rPr>
              <w:t>Noisiel, France</w:t>
            </w:r>
          </w:p>
        </w:tc>
        <w:tc>
          <w:tcPr>
            <w:tcW w:w="3425" w:type="dxa"/>
          </w:tcPr>
          <w:sdt>
            <w:sdtPr>
              <w:rPr>
                <w:noProof/>
                <w:sz w:val="20"/>
              </w:rPr>
              <w:id w:val="1019511260"/>
              <w:placeholder>
                <w:docPart w:val="0B8AAAF5D1614F6985FB981338834A30"/>
              </w:placeholder>
              <w15:appearance w15:val="hidden"/>
            </w:sdtPr>
            <w:sdtContent>
              <w:p w14:paraId="00D2CCF0" w14:textId="77777777" w:rsidR="004F0B4D" w:rsidRDefault="006964C0" w:rsidP="00D17AF7">
                <w:pPr>
                  <w:rPr>
                    <w:noProof/>
                    <w:sz w:val="20"/>
                  </w:rPr>
                </w:pPr>
                <w:r w:rsidRPr="00B935DE">
                  <w:rPr>
                    <w:noProof/>
                    <w:sz w:val="20"/>
                  </w:rPr>
                  <w:t xml:space="preserve">Léa </w:t>
                </w:r>
                <w:r w:rsidR="00470015">
                  <w:rPr>
                    <w:noProof/>
                    <w:sz w:val="20"/>
                  </w:rPr>
                  <w:t>Moreau</w:t>
                </w:r>
              </w:p>
              <w:p w14:paraId="5C0D0790" w14:textId="4F9DDE4B" w:rsidR="00277B3D" w:rsidRPr="00B935DE" w:rsidRDefault="004F0B4D" w:rsidP="00D17AF7">
                <w:pPr>
                  <w:rPr>
                    <w:noProof/>
                    <w:sz w:val="20"/>
                    <w:lang w:val="en-US"/>
                  </w:rPr>
                </w:pPr>
                <w:r>
                  <w:rPr>
                    <w:noProof/>
                    <w:sz w:val="20"/>
                  </w:rPr>
                  <w:t>08 Boulevard des Lilas</w:t>
                </w:r>
              </w:p>
            </w:sdtContent>
          </w:sdt>
          <w:p w14:paraId="526CF69F" w14:textId="77777777" w:rsidR="006851E1" w:rsidRPr="00B935DE" w:rsidRDefault="006964C0" w:rsidP="006964C0">
            <w:pPr>
              <w:rPr>
                <w:noProof/>
                <w:sz w:val="20"/>
              </w:rPr>
            </w:pPr>
            <w:r w:rsidRPr="00B935DE">
              <w:rPr>
                <w:noProof/>
                <w:sz w:val="20"/>
              </w:rPr>
              <w:t>45000 </w:t>
            </w:r>
          </w:p>
          <w:p w14:paraId="33369D58" w14:textId="36B4231B" w:rsidR="006964C0" w:rsidRPr="00B935DE" w:rsidRDefault="006964C0" w:rsidP="006964C0">
            <w:pPr>
              <w:rPr>
                <w:noProof/>
                <w:sz w:val="20"/>
                <w:lang w:val="en-US"/>
              </w:rPr>
            </w:pPr>
            <w:r w:rsidRPr="00B935DE">
              <w:rPr>
                <w:noProof/>
                <w:sz w:val="20"/>
              </w:rPr>
              <w:t>Orléans, France.</w:t>
            </w:r>
          </w:p>
        </w:tc>
      </w:tr>
    </w:tbl>
    <w:p w14:paraId="5528BCA9" w14:textId="69D86229" w:rsidR="007417B1" w:rsidRDefault="007417B1" w:rsidP="00D17AF7">
      <w:pPr>
        <w:rPr>
          <w:noProof/>
          <w:lang w:val="en-US"/>
        </w:rPr>
      </w:pPr>
    </w:p>
    <w:p w14:paraId="2352E5D2" w14:textId="77777777" w:rsidR="00DC0B5C" w:rsidRPr="00CC376B" w:rsidRDefault="00DC0B5C" w:rsidP="00D17AF7">
      <w:pPr>
        <w:rPr>
          <w:noProof/>
        </w:rPr>
      </w:pPr>
    </w:p>
    <w:p w14:paraId="16DA7C15" w14:textId="1DF0B402" w:rsidR="009C6C28" w:rsidRPr="00CC376B" w:rsidRDefault="00DE334A" w:rsidP="006207DA">
      <w:pPr>
        <w:pStyle w:val="Titre1"/>
        <w:rPr>
          <w:noProof/>
        </w:rPr>
      </w:pPr>
      <w:r>
        <w:rPr>
          <w:noProof/>
        </w:rPr>
        <w:t>1. Le context</w:t>
      </w:r>
      <w:r w:rsidR="005A5020">
        <w:rPr>
          <w:noProof/>
        </w:rPr>
        <w:t>e</w:t>
      </w:r>
    </w:p>
    <w:p w14:paraId="3D80AADC" w14:textId="211EB6F4" w:rsidR="00DE334A" w:rsidRPr="00DE334A" w:rsidRDefault="00DE334A" w:rsidP="00DE334A">
      <w:pPr>
        <w:rPr>
          <w:noProof/>
          <w:sz w:val="20"/>
          <w:lang w:bidi="fr-FR"/>
        </w:rPr>
      </w:pPr>
      <w:r w:rsidRPr="00DE334A">
        <w:rPr>
          <w:noProof/>
          <w:sz w:val="20"/>
          <w:lang w:bidi="fr-FR"/>
        </w:rPr>
        <w:t xml:space="preserve">Madame </w:t>
      </w:r>
      <w:r w:rsidR="00AF0124" w:rsidRPr="00350622">
        <w:rPr>
          <w:noProof/>
          <w:sz w:val="20"/>
          <w:lang w:bidi="fr-FR"/>
        </w:rPr>
        <w:t>L</w:t>
      </w:r>
      <w:r w:rsidR="00E34284" w:rsidRPr="00350622">
        <w:rPr>
          <w:noProof/>
          <w:sz w:val="20"/>
          <w:lang w:bidi="fr-FR"/>
        </w:rPr>
        <w:t>éa</w:t>
      </w:r>
      <w:r w:rsidR="00AF0124" w:rsidRPr="00350622">
        <w:rPr>
          <w:noProof/>
          <w:sz w:val="20"/>
          <w:lang w:bidi="fr-FR"/>
        </w:rPr>
        <w:t xml:space="preserve"> Moreau</w:t>
      </w:r>
      <w:r w:rsidRPr="00DE334A">
        <w:rPr>
          <w:noProof/>
          <w:sz w:val="20"/>
          <w:lang w:bidi="fr-FR"/>
        </w:rPr>
        <w:t xml:space="preserve"> est une infirmière diplômée d'État ayant acquis plusieurs années d'expérience en hôpital et maison de retraite. Elle souhaite aujourd’hui exercer en tant qu’indépendante dans la </w:t>
      </w:r>
      <w:r w:rsidR="00184949">
        <w:rPr>
          <w:noProof/>
          <w:sz w:val="20"/>
          <w:lang w:bidi="fr-FR"/>
        </w:rPr>
        <w:t xml:space="preserve">ville </w:t>
      </w:r>
      <w:r w:rsidRPr="00DE334A">
        <w:rPr>
          <w:noProof/>
          <w:sz w:val="20"/>
          <w:lang w:bidi="fr-FR"/>
        </w:rPr>
        <w:t>d’Orléans</w:t>
      </w:r>
      <w:r w:rsidR="00184949">
        <w:rPr>
          <w:noProof/>
          <w:sz w:val="20"/>
          <w:lang w:bidi="fr-FR"/>
        </w:rPr>
        <w:t xml:space="preserve"> et ses alentours</w:t>
      </w:r>
      <w:r w:rsidR="000D5A94">
        <w:rPr>
          <w:noProof/>
          <w:sz w:val="20"/>
          <w:lang w:bidi="fr-FR"/>
        </w:rPr>
        <w:t>, en France.</w:t>
      </w:r>
    </w:p>
    <w:p w14:paraId="0C278048" w14:textId="515F9C3C" w:rsidR="00DE334A" w:rsidRPr="00DE334A" w:rsidRDefault="00DE334A" w:rsidP="00DE334A">
      <w:pPr>
        <w:rPr>
          <w:noProof/>
          <w:sz w:val="20"/>
          <w:lang w:bidi="fr-FR"/>
        </w:rPr>
      </w:pPr>
      <w:r w:rsidRPr="00DE334A">
        <w:rPr>
          <w:noProof/>
          <w:sz w:val="20"/>
          <w:lang w:bidi="fr-FR"/>
        </w:rPr>
        <w:t xml:space="preserve">Pour se faire connaître et faciliter la prise de contact avec ses futurs patients, elle souhaite disposer d’un </w:t>
      </w:r>
      <w:r w:rsidRPr="00DE334A">
        <w:rPr>
          <w:b/>
          <w:bCs/>
          <w:noProof/>
          <w:sz w:val="20"/>
          <w:lang w:bidi="fr-FR"/>
        </w:rPr>
        <w:t>site vitrine professionnel</w:t>
      </w:r>
      <w:r w:rsidRPr="00DE334A">
        <w:rPr>
          <w:noProof/>
          <w:sz w:val="20"/>
          <w:lang w:bidi="fr-FR"/>
        </w:rPr>
        <w:t>, simple mais efficace, avec un design moderne et une identité visuelle reflétant la confiance et le sérieux.</w:t>
      </w:r>
    </w:p>
    <w:p w14:paraId="56D6FF8E" w14:textId="7B2A9B65" w:rsidR="009C6C28" w:rsidRPr="00CC376B" w:rsidRDefault="007330E9" w:rsidP="007330E9">
      <w:pPr>
        <w:rPr>
          <w:noProof/>
        </w:rPr>
      </w:pPr>
      <w:r w:rsidRPr="00CC376B">
        <w:rPr>
          <w:noProof/>
          <w:lang w:bidi="fr-FR"/>
        </w:rPr>
        <w:t xml:space="preserve">. </w:t>
      </w:r>
    </w:p>
    <w:sdt>
      <w:sdtPr>
        <w:rPr>
          <w:noProof/>
        </w:rPr>
        <w:id w:val="-948152304"/>
        <w:placeholder>
          <w:docPart w:val="BF19E565CE59447B998C402BCC43AE75"/>
        </w:placeholder>
        <w15:appearance w15:val="hidden"/>
      </w:sdtPr>
      <w:sdtContent>
        <w:p w14:paraId="1116C0D5" w14:textId="2A041982" w:rsidR="009C6C28" w:rsidRPr="00CC376B" w:rsidRDefault="00DE334A">
          <w:pPr>
            <w:pStyle w:val="Titre1"/>
            <w:rPr>
              <w:noProof/>
            </w:rPr>
          </w:pPr>
          <w:r>
            <w:rPr>
              <w:noProof/>
            </w:rPr>
            <w:t>2. Les objectifs du site</w:t>
          </w:r>
        </w:p>
      </w:sdtContent>
    </w:sdt>
    <w:p w14:paraId="3F904FC1" w14:textId="3F65224B" w:rsidR="008102D0" w:rsidRPr="008C6AB1" w:rsidRDefault="008102D0" w:rsidP="008102D0">
      <w:pPr>
        <w:pStyle w:val="NormalWeb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8C6AB1">
        <w:rPr>
          <w:rFonts w:asciiTheme="minorHAnsi" w:hAnsiTheme="minorHAnsi"/>
          <w:sz w:val="20"/>
          <w:szCs w:val="20"/>
        </w:rPr>
        <w:t xml:space="preserve">Renforcer sa visibilité sur </w:t>
      </w:r>
      <w:r w:rsidR="007F09FC">
        <w:rPr>
          <w:rFonts w:asciiTheme="minorHAnsi" w:hAnsiTheme="minorHAnsi"/>
          <w:sz w:val="20"/>
          <w:szCs w:val="20"/>
        </w:rPr>
        <w:t>le web</w:t>
      </w:r>
      <w:r w:rsidRPr="008C6AB1">
        <w:rPr>
          <w:rFonts w:asciiTheme="minorHAnsi" w:hAnsiTheme="minorHAnsi"/>
          <w:sz w:val="20"/>
          <w:szCs w:val="20"/>
        </w:rPr>
        <w:t>.</w:t>
      </w:r>
    </w:p>
    <w:p w14:paraId="1E50888A" w14:textId="3BE0B584" w:rsidR="008102D0" w:rsidRPr="008C6AB1" w:rsidRDefault="008102D0" w:rsidP="008102D0">
      <w:pPr>
        <w:pStyle w:val="NormalWeb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8C6AB1">
        <w:rPr>
          <w:rFonts w:asciiTheme="minorHAnsi" w:hAnsiTheme="minorHAnsi"/>
          <w:sz w:val="20"/>
          <w:szCs w:val="20"/>
        </w:rPr>
        <w:t>Présenter son profil, ses services</w:t>
      </w:r>
      <w:r w:rsidR="00C702D5">
        <w:rPr>
          <w:rFonts w:asciiTheme="minorHAnsi" w:hAnsiTheme="minorHAnsi"/>
          <w:sz w:val="20"/>
          <w:szCs w:val="20"/>
        </w:rPr>
        <w:t>.</w:t>
      </w:r>
    </w:p>
    <w:p w14:paraId="1292DF6A" w14:textId="7B4A001E" w:rsidR="008102D0" w:rsidRPr="008C6AB1" w:rsidRDefault="008102D0" w:rsidP="008102D0">
      <w:pPr>
        <w:pStyle w:val="NormalWeb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8C6AB1">
        <w:rPr>
          <w:rFonts w:asciiTheme="minorHAnsi" w:hAnsiTheme="minorHAnsi"/>
          <w:sz w:val="20"/>
          <w:szCs w:val="20"/>
        </w:rPr>
        <w:t>Mettre à disposition</w:t>
      </w:r>
      <w:r w:rsidR="000B2A03">
        <w:rPr>
          <w:rFonts w:asciiTheme="minorHAnsi" w:hAnsiTheme="minorHAnsi"/>
          <w:sz w:val="20"/>
          <w:szCs w:val="20"/>
        </w:rPr>
        <w:t xml:space="preserve"> un lien menant à </w:t>
      </w:r>
      <w:proofErr w:type="spellStart"/>
      <w:r w:rsidR="000B2A03">
        <w:rPr>
          <w:rFonts w:asciiTheme="minorHAnsi" w:hAnsiTheme="minorHAnsi"/>
          <w:sz w:val="20"/>
          <w:szCs w:val="20"/>
        </w:rPr>
        <w:t>Calendly</w:t>
      </w:r>
      <w:proofErr w:type="spellEnd"/>
      <w:r w:rsidR="000B2A03">
        <w:rPr>
          <w:rFonts w:asciiTheme="minorHAnsi" w:hAnsiTheme="minorHAnsi"/>
          <w:sz w:val="20"/>
          <w:szCs w:val="20"/>
        </w:rPr>
        <w:t>, le</w:t>
      </w:r>
      <w:r w:rsidRPr="008C6AB1">
        <w:rPr>
          <w:rFonts w:asciiTheme="minorHAnsi" w:hAnsiTheme="minorHAnsi"/>
          <w:sz w:val="20"/>
          <w:szCs w:val="20"/>
        </w:rPr>
        <w:t xml:space="preserve"> moyen de </w:t>
      </w:r>
      <w:r w:rsidRPr="000B2A03">
        <w:rPr>
          <w:rStyle w:val="lev"/>
          <w:rFonts w:asciiTheme="minorHAnsi" w:hAnsiTheme="minorHAnsi"/>
          <w:b w:val="0"/>
          <w:bCs w:val="0"/>
          <w:sz w:val="20"/>
          <w:szCs w:val="20"/>
        </w:rPr>
        <w:t>prise de rendez-vous en ligne</w:t>
      </w:r>
      <w:r w:rsidRPr="008C6AB1">
        <w:rPr>
          <w:rFonts w:asciiTheme="minorHAnsi" w:hAnsiTheme="minorHAnsi"/>
          <w:sz w:val="20"/>
          <w:szCs w:val="20"/>
        </w:rPr>
        <w:t>.</w:t>
      </w:r>
    </w:p>
    <w:p w14:paraId="2791B1B6" w14:textId="29C5D9A2" w:rsidR="008102D0" w:rsidRPr="008C6AB1" w:rsidRDefault="008102D0" w:rsidP="008102D0">
      <w:pPr>
        <w:pStyle w:val="NormalWeb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8C6AB1">
        <w:rPr>
          <w:rFonts w:asciiTheme="minorHAnsi" w:hAnsiTheme="minorHAnsi"/>
          <w:sz w:val="20"/>
          <w:szCs w:val="20"/>
        </w:rPr>
        <w:t>Offrir un moyen de contact (</w:t>
      </w:r>
      <w:proofErr w:type="gramStart"/>
      <w:r w:rsidRPr="008C6AB1">
        <w:rPr>
          <w:rFonts w:asciiTheme="minorHAnsi" w:hAnsiTheme="minorHAnsi"/>
          <w:sz w:val="20"/>
          <w:szCs w:val="20"/>
        </w:rPr>
        <w:t>email</w:t>
      </w:r>
      <w:proofErr w:type="gramEnd"/>
      <w:r w:rsidRPr="008C6AB1">
        <w:rPr>
          <w:rFonts w:asciiTheme="minorHAnsi" w:hAnsiTheme="minorHAnsi"/>
          <w:sz w:val="20"/>
          <w:szCs w:val="20"/>
        </w:rPr>
        <w:t xml:space="preserve"> / téléphone</w:t>
      </w:r>
      <w:r w:rsidR="00AD16EC">
        <w:rPr>
          <w:rFonts w:asciiTheme="minorHAnsi" w:hAnsiTheme="minorHAnsi"/>
          <w:sz w:val="20"/>
          <w:szCs w:val="20"/>
        </w:rPr>
        <w:t xml:space="preserve"> / </w:t>
      </w:r>
      <w:r w:rsidR="00C35F03">
        <w:rPr>
          <w:rFonts w:asciiTheme="minorHAnsi" w:hAnsiTheme="minorHAnsi"/>
          <w:sz w:val="20"/>
          <w:szCs w:val="20"/>
        </w:rPr>
        <w:t>f</w:t>
      </w:r>
      <w:r w:rsidR="00AD16EC">
        <w:rPr>
          <w:rFonts w:asciiTheme="minorHAnsi" w:hAnsiTheme="minorHAnsi"/>
          <w:sz w:val="20"/>
          <w:szCs w:val="20"/>
        </w:rPr>
        <w:t>ormulaire</w:t>
      </w:r>
      <w:r w:rsidRPr="008C6AB1">
        <w:rPr>
          <w:rFonts w:asciiTheme="minorHAnsi" w:hAnsiTheme="minorHAnsi"/>
          <w:sz w:val="20"/>
          <w:szCs w:val="20"/>
        </w:rPr>
        <w:t>).</w:t>
      </w:r>
    </w:p>
    <w:p w14:paraId="7AEA24F9" w14:textId="77777777" w:rsidR="009C6C28" w:rsidRPr="00CC376B" w:rsidRDefault="009C6C28">
      <w:pPr>
        <w:rPr>
          <w:noProof/>
        </w:rPr>
      </w:pPr>
    </w:p>
    <w:sdt>
      <w:sdtPr>
        <w:rPr>
          <w:noProof/>
        </w:rPr>
        <w:id w:val="-2110340964"/>
        <w:placeholder>
          <w:docPart w:val="DE89B761B347413EBC674837A46ED5F4"/>
        </w:placeholder>
        <w15:appearance w15:val="hidden"/>
      </w:sdtPr>
      <w:sdtContent>
        <w:p w14:paraId="2B61BFA1" w14:textId="294C2D69" w:rsidR="009C6C28" w:rsidRDefault="008102D0" w:rsidP="00DC7974">
          <w:pPr>
            <w:pStyle w:val="Titre1"/>
            <w:rPr>
              <w:noProof/>
            </w:rPr>
          </w:pPr>
          <w:r>
            <w:rPr>
              <w:noProof/>
            </w:rPr>
            <w:t>3. Cibles du site</w:t>
          </w:r>
        </w:p>
      </w:sdtContent>
    </w:sdt>
    <w:p w14:paraId="70B7DE38" w14:textId="77777777" w:rsidR="008102D0" w:rsidRPr="00423B8E" w:rsidRDefault="008102D0" w:rsidP="008102D0">
      <w:pPr>
        <w:pStyle w:val="NormalWeb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423B8E">
        <w:rPr>
          <w:rFonts w:asciiTheme="minorHAnsi" w:hAnsiTheme="minorHAnsi"/>
          <w:sz w:val="20"/>
          <w:szCs w:val="20"/>
        </w:rPr>
        <w:t xml:space="preserve">Patients domiciliés à </w:t>
      </w:r>
      <w:r w:rsidRPr="00423B8E">
        <w:rPr>
          <w:rStyle w:val="lev"/>
          <w:rFonts w:asciiTheme="minorHAnsi" w:hAnsiTheme="minorHAnsi"/>
          <w:sz w:val="20"/>
          <w:szCs w:val="20"/>
        </w:rPr>
        <w:t>Orléans et ses environs</w:t>
      </w:r>
      <w:r w:rsidRPr="00423B8E">
        <w:rPr>
          <w:rFonts w:asciiTheme="minorHAnsi" w:hAnsiTheme="minorHAnsi"/>
          <w:sz w:val="20"/>
          <w:szCs w:val="20"/>
        </w:rPr>
        <w:t xml:space="preserve"> à la recherche de soins infirmiers à domicile.</w:t>
      </w:r>
    </w:p>
    <w:p w14:paraId="58D4FDA8" w14:textId="77777777" w:rsidR="008102D0" w:rsidRPr="00423B8E" w:rsidRDefault="008102D0" w:rsidP="008102D0">
      <w:pPr>
        <w:pStyle w:val="NormalWeb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423B8E">
        <w:rPr>
          <w:rFonts w:asciiTheme="minorHAnsi" w:hAnsiTheme="minorHAnsi"/>
          <w:sz w:val="20"/>
          <w:szCs w:val="20"/>
        </w:rPr>
        <w:t>Familles recherchant une infirmière pour leurs proches.</w:t>
      </w:r>
    </w:p>
    <w:p w14:paraId="7E1404D9" w14:textId="77777777" w:rsidR="008102D0" w:rsidRPr="00423B8E" w:rsidRDefault="008102D0" w:rsidP="008102D0">
      <w:pPr>
        <w:pStyle w:val="NormalWeb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423B8E">
        <w:rPr>
          <w:rFonts w:asciiTheme="minorHAnsi" w:hAnsiTheme="minorHAnsi"/>
          <w:sz w:val="20"/>
          <w:szCs w:val="20"/>
        </w:rPr>
        <w:t>Professionnels de santé souhaitant entrer en contact.</w:t>
      </w:r>
    </w:p>
    <w:p w14:paraId="3AC650FD" w14:textId="77777777" w:rsidR="009C6C28" w:rsidRPr="00CC376B" w:rsidRDefault="009C6C28">
      <w:pPr>
        <w:rPr>
          <w:noProof/>
        </w:rPr>
      </w:pPr>
    </w:p>
    <w:p w14:paraId="651DC4B0" w14:textId="18B20576" w:rsidR="009C6C28" w:rsidRPr="00CC376B" w:rsidRDefault="008102D0">
      <w:pPr>
        <w:pStyle w:val="Titre1"/>
        <w:rPr>
          <w:noProof/>
        </w:rPr>
      </w:pPr>
      <w:r>
        <w:rPr>
          <w:noProof/>
        </w:rPr>
        <w:t>4.</w:t>
      </w:r>
      <w:r w:rsidR="00434900">
        <w:rPr>
          <w:noProof/>
        </w:rPr>
        <w:t xml:space="preserve"> Fonctionnalités attendues</w:t>
      </w:r>
    </w:p>
    <w:tbl>
      <w:tblPr>
        <w:tblStyle w:val="Tableauducahierdescharges"/>
        <w:tblW w:w="0" w:type="auto"/>
        <w:tblInd w:w="-5" w:type="dxa"/>
        <w:tblBorders>
          <w:top w:val="single" w:sz="4" w:space="0" w:color="A899E7" w:themeColor="accent1" w:themeTint="99"/>
          <w:left w:val="single" w:sz="4" w:space="0" w:color="A899E7" w:themeColor="accent1" w:themeTint="99"/>
          <w:bottom w:val="single" w:sz="4" w:space="0" w:color="A899E7" w:themeColor="accent1" w:themeTint="99"/>
          <w:right w:val="single" w:sz="4" w:space="0" w:color="A899E7" w:themeColor="accent1" w:themeTint="99"/>
          <w:insideH w:val="single" w:sz="6" w:space="0" w:color="A899E7" w:themeColor="accent1" w:themeTint="99"/>
          <w:insideV w:val="single" w:sz="6" w:space="0" w:color="A899E7" w:themeColor="accent1" w:themeTint="99"/>
        </w:tblBorders>
        <w:tblLayout w:type="fixed"/>
        <w:tblLook w:val="0620" w:firstRow="1" w:lastRow="0" w:firstColumn="0" w:lastColumn="0" w:noHBand="1" w:noVBand="1"/>
        <w:tblDescription w:val="Entrer une description de l’article, le nombre de ressources, le taux horaire et le nombre d’heures dans ce tableau"/>
      </w:tblPr>
      <w:tblGrid>
        <w:gridCol w:w="3124"/>
        <w:gridCol w:w="5812"/>
      </w:tblGrid>
      <w:tr w:rsidR="008102D0" w:rsidRPr="00CC376B" w14:paraId="176EA205" w14:textId="77777777" w:rsidTr="0062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24" w:type="dxa"/>
            <w:shd w:val="clear" w:color="auto" w:fill="E2DDF7" w:themeFill="accent1" w:themeFillTint="33"/>
          </w:tcPr>
          <w:p w14:paraId="6CCFDD10" w14:textId="7A852CC4" w:rsidR="008102D0" w:rsidRPr="00CC376B" w:rsidRDefault="008102D0" w:rsidP="003144D3">
            <w:pPr>
              <w:pStyle w:val="En-ttedetableau"/>
              <w:rPr>
                <w:noProof/>
              </w:rPr>
            </w:pPr>
            <w:r>
              <w:rPr>
                <w:noProof/>
              </w:rPr>
              <w:t>Fonctionnalités</w:t>
            </w:r>
          </w:p>
        </w:tc>
        <w:tc>
          <w:tcPr>
            <w:tcW w:w="5812" w:type="dxa"/>
            <w:shd w:val="clear" w:color="auto" w:fill="E2DDF7" w:themeFill="accent1" w:themeFillTint="33"/>
          </w:tcPr>
          <w:p w14:paraId="7D60ABF0" w14:textId="39DB46C9" w:rsidR="008102D0" w:rsidRPr="00CC376B" w:rsidRDefault="008102D0" w:rsidP="003144D3">
            <w:pPr>
              <w:pStyle w:val="En-ttedetableau"/>
              <w:rPr>
                <w:noProof/>
              </w:rPr>
            </w:pPr>
            <w:r>
              <w:rPr>
                <w:noProof/>
              </w:rPr>
              <w:t>DESCRIPTION</w:t>
            </w:r>
            <w:r w:rsidRPr="00CC376B">
              <w:rPr>
                <w:noProof/>
                <w:lang w:bidi="fr-FR"/>
              </w:rPr>
              <w:t xml:space="preserve"> </w:t>
            </w:r>
          </w:p>
        </w:tc>
      </w:tr>
      <w:tr w:rsidR="008102D0" w:rsidRPr="00CC376B" w14:paraId="53AE154E" w14:textId="77777777" w:rsidTr="00620F7A">
        <w:tc>
          <w:tcPr>
            <w:tcW w:w="3124" w:type="dxa"/>
          </w:tcPr>
          <w:p w14:paraId="0A4A64A3" w14:textId="3E01A1D6" w:rsidR="008102D0" w:rsidRPr="00CC376B" w:rsidRDefault="00847C21" w:rsidP="00847C21">
            <w:pPr>
              <w:tabs>
                <w:tab w:val="center" w:pos="2021"/>
              </w:tabs>
              <w:rPr>
                <w:noProof/>
              </w:rPr>
            </w:pPr>
            <w:r>
              <w:rPr>
                <w:noProof/>
              </w:rPr>
              <w:t>Barre de navigation</w:t>
            </w:r>
          </w:p>
        </w:tc>
        <w:tc>
          <w:tcPr>
            <w:tcW w:w="5812" w:type="dxa"/>
          </w:tcPr>
          <w:p w14:paraId="63036FA2" w14:textId="703CF780" w:rsidR="008102D0" w:rsidRPr="00CC376B" w:rsidRDefault="00847C21" w:rsidP="008102D0">
            <w:pPr>
              <w:rPr>
                <w:noProof/>
              </w:rPr>
            </w:pPr>
            <w:r>
              <w:rPr>
                <w:noProof/>
              </w:rPr>
              <w:t>Contenant les liens de navigation entre les sections</w:t>
            </w:r>
          </w:p>
        </w:tc>
      </w:tr>
      <w:tr w:rsidR="00847C21" w:rsidRPr="00CC376B" w14:paraId="1E9C5F2E" w14:textId="77777777" w:rsidTr="00620F7A">
        <w:tc>
          <w:tcPr>
            <w:tcW w:w="3124" w:type="dxa"/>
          </w:tcPr>
          <w:p w14:paraId="0130569D" w14:textId="6962C699" w:rsidR="00847C21" w:rsidRDefault="00847C21" w:rsidP="003144D3">
            <w:pPr>
              <w:rPr>
                <w:noProof/>
              </w:rPr>
            </w:pPr>
            <w:r>
              <w:rPr>
                <w:noProof/>
              </w:rPr>
              <w:t>Présentation</w:t>
            </w:r>
          </w:p>
        </w:tc>
        <w:tc>
          <w:tcPr>
            <w:tcW w:w="5812" w:type="dxa"/>
          </w:tcPr>
          <w:p w14:paraId="36776CF9" w14:textId="6AA22CE3" w:rsidR="00847C21" w:rsidRPr="008102D0" w:rsidRDefault="00847C21" w:rsidP="008102D0">
            <w:pPr>
              <w:rPr>
                <w:noProof/>
              </w:rPr>
            </w:pPr>
            <w:r w:rsidRPr="008102D0">
              <w:rPr>
                <w:noProof/>
              </w:rPr>
              <w:t xml:space="preserve">Section </w:t>
            </w:r>
            <w:r>
              <w:rPr>
                <w:noProof/>
              </w:rPr>
              <w:t>de présentation de l’infirmière</w:t>
            </w:r>
          </w:p>
        </w:tc>
      </w:tr>
      <w:tr w:rsidR="008102D0" w:rsidRPr="00CC376B" w14:paraId="6F470834" w14:textId="77777777" w:rsidTr="00620F7A">
        <w:tc>
          <w:tcPr>
            <w:tcW w:w="3124" w:type="dxa"/>
          </w:tcPr>
          <w:p w14:paraId="587435BD" w14:textId="5022B578" w:rsidR="008102D0" w:rsidRPr="00CC376B" w:rsidRDefault="008102D0" w:rsidP="003144D3">
            <w:pPr>
              <w:rPr>
                <w:noProof/>
              </w:rPr>
            </w:pPr>
            <w:r>
              <w:rPr>
                <w:noProof/>
              </w:rPr>
              <w:t>A propos</w:t>
            </w:r>
          </w:p>
        </w:tc>
        <w:tc>
          <w:tcPr>
            <w:tcW w:w="5812" w:type="dxa"/>
          </w:tcPr>
          <w:p w14:paraId="7D3E7CC8" w14:textId="250B5888" w:rsidR="008102D0" w:rsidRPr="00CC376B" w:rsidRDefault="008102D0" w:rsidP="00C86507">
            <w:pPr>
              <w:rPr>
                <w:noProof/>
              </w:rPr>
            </w:pPr>
            <w:r w:rsidRPr="008102D0">
              <w:rPr>
                <w:noProof/>
              </w:rPr>
              <w:t>Section "À propos" présentant l'infirmière, son parcours, son expérience.</w:t>
            </w:r>
          </w:p>
        </w:tc>
      </w:tr>
      <w:tr w:rsidR="008102D0" w:rsidRPr="00CC376B" w14:paraId="53AE9131" w14:textId="77777777" w:rsidTr="00620F7A">
        <w:tc>
          <w:tcPr>
            <w:tcW w:w="3124" w:type="dxa"/>
          </w:tcPr>
          <w:p w14:paraId="1312A742" w14:textId="69256510" w:rsidR="008102D0" w:rsidRPr="00CC376B" w:rsidRDefault="00C86507" w:rsidP="003144D3">
            <w:pPr>
              <w:rPr>
                <w:noProof/>
              </w:rPr>
            </w:pPr>
            <w:r>
              <w:rPr>
                <w:noProof/>
              </w:rPr>
              <w:t>Services</w:t>
            </w:r>
          </w:p>
        </w:tc>
        <w:tc>
          <w:tcPr>
            <w:tcW w:w="5812" w:type="dxa"/>
          </w:tcPr>
          <w:p w14:paraId="4DA745E6" w14:textId="7ABDB9DD" w:rsidR="008102D0" w:rsidRPr="00CC376B" w:rsidRDefault="00C86507" w:rsidP="00C86507">
            <w:pPr>
              <w:rPr>
                <w:noProof/>
              </w:rPr>
            </w:pPr>
            <w:r w:rsidRPr="00C86507">
              <w:rPr>
                <w:noProof/>
              </w:rPr>
              <w:t>Liste claire et concise des soins proposés à domicile.</w:t>
            </w:r>
          </w:p>
        </w:tc>
      </w:tr>
      <w:tr w:rsidR="00C86507" w:rsidRPr="00CC376B" w14:paraId="76395067" w14:textId="77777777" w:rsidTr="00620F7A">
        <w:tc>
          <w:tcPr>
            <w:tcW w:w="3124" w:type="dxa"/>
          </w:tcPr>
          <w:p w14:paraId="5F40533F" w14:textId="3F445CA5" w:rsidR="00C86507" w:rsidRDefault="00C86507" w:rsidP="003144D3">
            <w:pPr>
              <w:rPr>
                <w:noProof/>
              </w:rPr>
            </w:pPr>
            <w:r>
              <w:rPr>
                <w:noProof/>
              </w:rPr>
              <w:t>Zones d’intervention</w:t>
            </w:r>
          </w:p>
        </w:tc>
        <w:tc>
          <w:tcPr>
            <w:tcW w:w="5812" w:type="dxa"/>
          </w:tcPr>
          <w:p w14:paraId="41C679BE" w14:textId="7F3500AB" w:rsidR="00C86507" w:rsidRPr="00C86507" w:rsidRDefault="00C86507" w:rsidP="00C86507">
            <w:pPr>
              <w:rPr>
                <w:noProof/>
              </w:rPr>
            </w:pPr>
            <w:r w:rsidRPr="00C86507">
              <w:rPr>
                <w:noProof/>
              </w:rPr>
              <w:t>Carte ou description textuelle des zones couvertes autour d’Orléans.</w:t>
            </w:r>
          </w:p>
        </w:tc>
      </w:tr>
      <w:tr w:rsidR="00C86507" w:rsidRPr="00CC376B" w14:paraId="74930207" w14:textId="77777777" w:rsidTr="00620F7A">
        <w:tc>
          <w:tcPr>
            <w:tcW w:w="3124" w:type="dxa"/>
          </w:tcPr>
          <w:p w14:paraId="0FCE6C38" w14:textId="7A0CC8F7" w:rsidR="00C86507" w:rsidRDefault="00EE6F4A" w:rsidP="003144D3">
            <w:pPr>
              <w:rPr>
                <w:noProof/>
              </w:rPr>
            </w:pPr>
            <w:r>
              <w:rPr>
                <w:noProof/>
              </w:rPr>
              <w:t>Lien accédant à la p</w:t>
            </w:r>
            <w:r w:rsidR="00C86507" w:rsidRPr="00C86507">
              <w:rPr>
                <w:noProof/>
              </w:rPr>
              <w:t>rise de rendez-vous</w:t>
            </w:r>
          </w:p>
        </w:tc>
        <w:tc>
          <w:tcPr>
            <w:tcW w:w="5812" w:type="dxa"/>
          </w:tcPr>
          <w:p w14:paraId="7D1A49ED" w14:textId="0256D3BD" w:rsidR="00C86507" w:rsidRPr="00C86507" w:rsidRDefault="00C86507" w:rsidP="00C86507">
            <w:pPr>
              <w:rPr>
                <w:noProof/>
              </w:rPr>
            </w:pPr>
            <w:r w:rsidRPr="00C86507">
              <w:rPr>
                <w:noProof/>
              </w:rPr>
              <w:t>Lien intégré vers Calendly pour la prise de RDV.</w:t>
            </w:r>
          </w:p>
        </w:tc>
      </w:tr>
      <w:tr w:rsidR="00C86507" w:rsidRPr="00CC376B" w14:paraId="5F6CE216" w14:textId="77777777" w:rsidTr="00620F7A">
        <w:tc>
          <w:tcPr>
            <w:tcW w:w="3124" w:type="dxa"/>
          </w:tcPr>
          <w:p w14:paraId="46C1CD57" w14:textId="77B0D9AC" w:rsidR="00C86507" w:rsidRDefault="00C86507" w:rsidP="003144D3">
            <w:pPr>
              <w:rPr>
                <w:noProof/>
              </w:rPr>
            </w:pPr>
            <w:r w:rsidRPr="00C86507">
              <w:rPr>
                <w:noProof/>
              </w:rPr>
              <w:t>Contact</w:t>
            </w:r>
          </w:p>
        </w:tc>
        <w:tc>
          <w:tcPr>
            <w:tcW w:w="5812" w:type="dxa"/>
          </w:tcPr>
          <w:p w14:paraId="13EF53C1" w14:textId="73C0CB38" w:rsidR="00C86507" w:rsidRPr="00C86507" w:rsidRDefault="00C86507" w:rsidP="00C86507">
            <w:pPr>
              <w:rPr>
                <w:noProof/>
              </w:rPr>
            </w:pPr>
            <w:r w:rsidRPr="00C86507">
              <w:rPr>
                <w:noProof/>
              </w:rPr>
              <w:t>Informations de contact : téléphone, e-mail,</w:t>
            </w:r>
            <w:r w:rsidR="00861A2B">
              <w:rPr>
                <w:noProof/>
              </w:rPr>
              <w:t xml:space="preserve"> liens des réseaux sociaux,</w:t>
            </w:r>
            <w:r w:rsidRPr="00C86507">
              <w:rPr>
                <w:noProof/>
              </w:rPr>
              <w:t xml:space="preserve"> formulaire de contact simple.</w:t>
            </w:r>
          </w:p>
        </w:tc>
      </w:tr>
      <w:tr w:rsidR="004542C8" w:rsidRPr="00CC376B" w14:paraId="64E3A1AD" w14:textId="77777777" w:rsidTr="00620F7A">
        <w:tc>
          <w:tcPr>
            <w:tcW w:w="3124" w:type="dxa"/>
          </w:tcPr>
          <w:p w14:paraId="3F01862C" w14:textId="3A61EC40" w:rsidR="004542C8" w:rsidRPr="00C86507" w:rsidRDefault="004542C8" w:rsidP="003144D3">
            <w:pPr>
              <w:rPr>
                <w:noProof/>
              </w:rPr>
            </w:pPr>
            <w:r>
              <w:rPr>
                <w:noProof/>
              </w:rPr>
              <w:t>Footer</w:t>
            </w:r>
          </w:p>
        </w:tc>
        <w:tc>
          <w:tcPr>
            <w:tcW w:w="5812" w:type="dxa"/>
          </w:tcPr>
          <w:p w14:paraId="767AC14F" w14:textId="4E66869A" w:rsidR="00C93C36" w:rsidRDefault="00F87688" w:rsidP="00C86507">
            <w:pPr>
              <w:rPr>
                <w:noProof/>
              </w:rPr>
            </w:pPr>
            <w:r>
              <w:rPr>
                <w:noProof/>
              </w:rPr>
              <w:t xml:space="preserve">Lien vers les mentions légales et la politique de confidentialité, </w:t>
            </w:r>
          </w:p>
          <w:p w14:paraId="39D7EF69" w14:textId="24B199E2" w:rsidR="00705503" w:rsidRDefault="00F87688" w:rsidP="00C86507">
            <w:pPr>
              <w:rPr>
                <w:noProof/>
              </w:rPr>
            </w:pPr>
            <w:r>
              <w:rPr>
                <w:noProof/>
              </w:rPr>
              <w:t>Coordonnées de Mme Moreau (nom, téléphone, email),</w:t>
            </w:r>
          </w:p>
          <w:p w14:paraId="524DFFC9" w14:textId="0E10E96F" w:rsidR="00C93C36" w:rsidRDefault="00443E76" w:rsidP="00C86507">
            <w:pPr>
              <w:rPr>
                <w:noProof/>
              </w:rPr>
            </w:pPr>
            <w:r>
              <w:rPr>
                <w:noProof/>
              </w:rPr>
              <w:t xml:space="preserve">Icônes/liens vers les réseaux sociaux, </w:t>
            </w:r>
          </w:p>
          <w:p w14:paraId="38851782" w14:textId="5C1D17F2" w:rsidR="004542C8" w:rsidRPr="00C86507" w:rsidRDefault="00443E76" w:rsidP="00C86507">
            <w:pPr>
              <w:rPr>
                <w:noProof/>
              </w:rPr>
            </w:pPr>
            <w:r>
              <w:rPr>
                <w:noProof/>
              </w:rPr>
              <w:t>Copyright (droits d’auteurs</w:t>
            </w:r>
            <w:r w:rsidR="00FB21C9">
              <w:rPr>
                <w:noProof/>
              </w:rPr>
              <w:t>)</w:t>
            </w:r>
            <w:r w:rsidR="006A493C">
              <w:rPr>
                <w:noProof/>
              </w:rPr>
              <w:t>.</w:t>
            </w:r>
          </w:p>
        </w:tc>
      </w:tr>
      <w:tr w:rsidR="00C86507" w:rsidRPr="00CC376B" w14:paraId="2B4F0EF7" w14:textId="77777777" w:rsidTr="00620F7A">
        <w:tc>
          <w:tcPr>
            <w:tcW w:w="3124" w:type="dxa"/>
          </w:tcPr>
          <w:p w14:paraId="6F2A5110" w14:textId="4C4FCA29" w:rsidR="00C86507" w:rsidRDefault="00C86507" w:rsidP="003144D3">
            <w:pPr>
              <w:rPr>
                <w:noProof/>
              </w:rPr>
            </w:pPr>
            <w:r w:rsidRPr="00C86507">
              <w:rPr>
                <w:noProof/>
              </w:rPr>
              <w:t>Responsive Design</w:t>
            </w:r>
          </w:p>
        </w:tc>
        <w:tc>
          <w:tcPr>
            <w:tcW w:w="5812" w:type="dxa"/>
          </w:tcPr>
          <w:p w14:paraId="4574C24E" w14:textId="2D34B6C7" w:rsidR="00C86507" w:rsidRPr="00C86507" w:rsidRDefault="00C86507" w:rsidP="00C86507">
            <w:pPr>
              <w:rPr>
                <w:noProof/>
              </w:rPr>
            </w:pPr>
            <w:r w:rsidRPr="00C86507">
              <w:rPr>
                <w:noProof/>
              </w:rPr>
              <w:t>Site consultable sur PC, tablette et smartphone.</w:t>
            </w:r>
          </w:p>
        </w:tc>
      </w:tr>
    </w:tbl>
    <w:sdt>
      <w:sdtPr>
        <w:rPr>
          <w:noProof/>
        </w:rPr>
        <w:id w:val="-220518417"/>
        <w:placeholder>
          <w:docPart w:val="C419E06D1D884072A06E6FC2ABB74178"/>
        </w:placeholder>
        <w15:appearance w15:val="hidden"/>
      </w:sdtPr>
      <w:sdtContent>
        <w:p w14:paraId="2EC3C01B" w14:textId="77777777" w:rsidR="005B4E63" w:rsidRDefault="005B4E63">
          <w:pPr>
            <w:pStyle w:val="Titre1"/>
            <w:rPr>
              <w:noProof/>
            </w:rPr>
          </w:pPr>
        </w:p>
        <w:p w14:paraId="35AF7590" w14:textId="6A433135" w:rsidR="009C6C28" w:rsidRPr="00CC376B" w:rsidRDefault="005B1B36">
          <w:pPr>
            <w:pStyle w:val="Titre1"/>
            <w:rPr>
              <w:noProof/>
            </w:rPr>
          </w:pPr>
          <w:r>
            <w:rPr>
              <w:noProof/>
            </w:rPr>
            <w:t>5. Arborescence prévisionnelle</w:t>
          </w:r>
        </w:p>
      </w:sdtContent>
    </w:sdt>
    <w:p w14:paraId="7C32A323" w14:textId="73F822FA" w:rsidR="00ED4A0E" w:rsidRPr="00E64A76" w:rsidRDefault="00ED4A0E" w:rsidP="00E86A52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/>
        </w:rPr>
      </w:pPr>
      <w:bookmarkStart w:id="0" w:name="_Hlk210558840"/>
      <w:r w:rsidRPr="00E64A76">
        <w:rPr>
          <w:rStyle w:val="lev"/>
          <w:rFonts w:asciiTheme="minorHAnsi" w:hAnsiTheme="minorHAnsi"/>
        </w:rPr>
        <w:t>Accueil</w:t>
      </w:r>
    </w:p>
    <w:p w14:paraId="3DA97339" w14:textId="77777777" w:rsidR="00ED4A0E" w:rsidRPr="008B762E" w:rsidRDefault="00ED4A0E" w:rsidP="00E86A52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B762E">
        <w:rPr>
          <w:rFonts w:asciiTheme="minorHAnsi" w:hAnsiTheme="minorHAnsi"/>
          <w:sz w:val="20"/>
          <w:szCs w:val="20"/>
        </w:rPr>
        <w:t>Présentation rapide</w:t>
      </w:r>
    </w:p>
    <w:p w14:paraId="28B625B4" w14:textId="77777777" w:rsidR="00ED4A0E" w:rsidRPr="008B762E" w:rsidRDefault="00ED4A0E" w:rsidP="00ED4A0E">
      <w:pPr>
        <w:pStyle w:val="NormalWeb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8B762E">
        <w:rPr>
          <w:rFonts w:asciiTheme="minorHAnsi" w:hAnsiTheme="minorHAnsi"/>
          <w:sz w:val="20"/>
          <w:szCs w:val="20"/>
        </w:rPr>
        <w:t>Mise en avant de l’expérience</w:t>
      </w:r>
    </w:p>
    <w:p w14:paraId="6ED1359E" w14:textId="77777777" w:rsidR="00ED4A0E" w:rsidRPr="008B762E" w:rsidRDefault="00ED4A0E" w:rsidP="00ED4A0E">
      <w:pPr>
        <w:pStyle w:val="NormalWeb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8B762E">
        <w:rPr>
          <w:rFonts w:asciiTheme="minorHAnsi" w:hAnsiTheme="minorHAnsi"/>
          <w:sz w:val="20"/>
          <w:szCs w:val="20"/>
        </w:rPr>
        <w:t>Bouton d’appel à l’action (RDV)</w:t>
      </w:r>
    </w:p>
    <w:p w14:paraId="6B02D652" w14:textId="47FA90E0" w:rsidR="00ED4A0E" w:rsidRPr="00E64A76" w:rsidRDefault="00ED4A0E" w:rsidP="0066196B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/>
        </w:rPr>
      </w:pPr>
      <w:r w:rsidRPr="00E64A76">
        <w:rPr>
          <w:rStyle w:val="lev"/>
          <w:rFonts w:asciiTheme="minorHAnsi" w:hAnsiTheme="minorHAnsi"/>
        </w:rPr>
        <w:t>À propos</w:t>
      </w:r>
    </w:p>
    <w:p w14:paraId="66E50597" w14:textId="77777777" w:rsidR="00ED4A0E" w:rsidRPr="008B762E" w:rsidRDefault="00ED4A0E" w:rsidP="0066196B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B762E">
        <w:rPr>
          <w:rFonts w:asciiTheme="minorHAnsi" w:hAnsiTheme="minorHAnsi"/>
          <w:sz w:val="20"/>
          <w:szCs w:val="20"/>
        </w:rPr>
        <w:t>Biographie</w:t>
      </w:r>
    </w:p>
    <w:p w14:paraId="7B147128" w14:textId="77777777" w:rsidR="00ED4A0E" w:rsidRPr="008B762E" w:rsidRDefault="00ED4A0E" w:rsidP="00ED4A0E">
      <w:pPr>
        <w:pStyle w:val="NormalWeb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8B762E">
        <w:rPr>
          <w:rFonts w:asciiTheme="minorHAnsi" w:hAnsiTheme="minorHAnsi"/>
          <w:sz w:val="20"/>
          <w:szCs w:val="20"/>
        </w:rPr>
        <w:t>Valeurs, motivation</w:t>
      </w:r>
    </w:p>
    <w:p w14:paraId="5A45FCAC" w14:textId="5884AD60" w:rsidR="00ED4A0E" w:rsidRPr="00E64A76" w:rsidRDefault="00ED4A0E" w:rsidP="0066196B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/>
        </w:rPr>
      </w:pPr>
      <w:r w:rsidRPr="00E64A76">
        <w:rPr>
          <w:rStyle w:val="lev"/>
          <w:rFonts w:asciiTheme="minorHAnsi" w:hAnsiTheme="minorHAnsi"/>
        </w:rPr>
        <w:t>Soins proposés</w:t>
      </w:r>
    </w:p>
    <w:p w14:paraId="49FB371D" w14:textId="77777777" w:rsidR="00ED4A0E" w:rsidRPr="008B762E" w:rsidRDefault="00ED4A0E" w:rsidP="0066196B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B762E">
        <w:rPr>
          <w:rFonts w:asciiTheme="minorHAnsi" w:hAnsiTheme="minorHAnsi"/>
          <w:sz w:val="20"/>
          <w:szCs w:val="20"/>
        </w:rPr>
        <w:t>Liste des soins (ex. : pansements, injections, surveillance diabétique…)</w:t>
      </w:r>
    </w:p>
    <w:p w14:paraId="23B5DD16" w14:textId="77777777" w:rsidR="00E64A76" w:rsidRDefault="00E64A76" w:rsidP="000814B5">
      <w:pPr>
        <w:pStyle w:val="NormalWeb"/>
        <w:spacing w:before="0" w:beforeAutospacing="0" w:after="0" w:afterAutospacing="0"/>
        <w:rPr>
          <w:rStyle w:val="lev"/>
          <w:rFonts w:asciiTheme="minorHAnsi" w:hAnsiTheme="minorHAnsi"/>
          <w:b w:val="0"/>
          <w:bCs w:val="0"/>
          <w:sz w:val="20"/>
          <w:szCs w:val="20"/>
        </w:rPr>
      </w:pPr>
    </w:p>
    <w:p w14:paraId="0ED5676C" w14:textId="77777777" w:rsidR="00B45143" w:rsidRPr="00E64A76" w:rsidRDefault="00B45143" w:rsidP="000814B5">
      <w:pPr>
        <w:pStyle w:val="NormalWeb"/>
        <w:spacing w:before="0" w:beforeAutospacing="0" w:after="0" w:afterAutospacing="0"/>
        <w:rPr>
          <w:rStyle w:val="lev"/>
          <w:rFonts w:asciiTheme="minorHAnsi" w:hAnsiTheme="minorHAnsi"/>
          <w:b w:val="0"/>
          <w:bCs w:val="0"/>
          <w:sz w:val="20"/>
          <w:szCs w:val="20"/>
        </w:rPr>
      </w:pPr>
    </w:p>
    <w:p w14:paraId="457E2B34" w14:textId="32DEAD94" w:rsidR="00ED4A0E" w:rsidRPr="00050EC9" w:rsidRDefault="00ED4A0E" w:rsidP="000814B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/>
        </w:rPr>
      </w:pPr>
      <w:r w:rsidRPr="00050EC9">
        <w:rPr>
          <w:rStyle w:val="lev"/>
          <w:rFonts w:asciiTheme="minorHAnsi" w:hAnsiTheme="minorHAnsi"/>
        </w:rPr>
        <w:t>Zone d’intervention</w:t>
      </w:r>
    </w:p>
    <w:p w14:paraId="144C314D" w14:textId="71E1804C" w:rsidR="00ED4A0E" w:rsidRDefault="00ED4A0E" w:rsidP="00050EC9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B762E">
        <w:rPr>
          <w:rFonts w:asciiTheme="minorHAnsi" w:hAnsiTheme="minorHAnsi"/>
          <w:sz w:val="20"/>
          <w:szCs w:val="20"/>
        </w:rPr>
        <w:t>Texte + carte statique</w:t>
      </w:r>
    </w:p>
    <w:p w14:paraId="0DA26C42" w14:textId="77777777" w:rsidR="00050EC9" w:rsidRDefault="00050EC9" w:rsidP="00050EC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0"/>
          <w:szCs w:val="20"/>
        </w:rPr>
      </w:pPr>
    </w:p>
    <w:p w14:paraId="7DCC48A6" w14:textId="77777777" w:rsidR="00050EC9" w:rsidRPr="008B762E" w:rsidRDefault="00050EC9" w:rsidP="000814B5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14:paraId="4A0C0E6B" w14:textId="11FD1482" w:rsidR="00ED4A0E" w:rsidRPr="00050EC9" w:rsidRDefault="00ED4A0E" w:rsidP="00050EC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/>
        </w:rPr>
      </w:pPr>
      <w:r w:rsidRPr="00050EC9">
        <w:rPr>
          <w:rStyle w:val="lev"/>
          <w:rFonts w:asciiTheme="minorHAnsi" w:hAnsiTheme="minorHAnsi"/>
        </w:rPr>
        <w:t>Prendre rendez-vous</w:t>
      </w:r>
    </w:p>
    <w:p w14:paraId="4B920898" w14:textId="77777777" w:rsidR="00ED4A0E" w:rsidRPr="008B762E" w:rsidRDefault="00ED4A0E" w:rsidP="00050EC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B762E">
        <w:rPr>
          <w:rFonts w:asciiTheme="minorHAnsi" w:hAnsiTheme="minorHAnsi"/>
          <w:sz w:val="20"/>
          <w:szCs w:val="20"/>
        </w:rPr>
        <w:t xml:space="preserve">Intégration ou lien vers </w:t>
      </w:r>
      <w:proofErr w:type="spellStart"/>
      <w:r w:rsidRPr="008B762E">
        <w:rPr>
          <w:rStyle w:val="lev"/>
          <w:rFonts w:asciiTheme="minorHAnsi" w:hAnsiTheme="minorHAnsi"/>
          <w:sz w:val="20"/>
          <w:szCs w:val="20"/>
        </w:rPr>
        <w:t>Calendly</w:t>
      </w:r>
      <w:proofErr w:type="spellEnd"/>
    </w:p>
    <w:p w14:paraId="3C60945F" w14:textId="285F2C23" w:rsidR="00ED4A0E" w:rsidRPr="00050EC9" w:rsidRDefault="00ED4A0E" w:rsidP="009A6718">
      <w:pPr>
        <w:pStyle w:val="NormalWeb"/>
        <w:numPr>
          <w:ilvl w:val="0"/>
          <w:numId w:val="26"/>
        </w:numPr>
        <w:spacing w:after="0" w:afterAutospacing="0"/>
        <w:rPr>
          <w:rFonts w:asciiTheme="minorHAnsi" w:hAnsiTheme="minorHAnsi"/>
        </w:rPr>
      </w:pPr>
      <w:r w:rsidRPr="00050EC9">
        <w:rPr>
          <w:rStyle w:val="lev"/>
          <w:rFonts w:asciiTheme="minorHAnsi" w:hAnsiTheme="minorHAnsi"/>
        </w:rPr>
        <w:lastRenderedPageBreak/>
        <w:t>Contact</w:t>
      </w:r>
    </w:p>
    <w:p w14:paraId="6028E297" w14:textId="77777777" w:rsidR="00ED4A0E" w:rsidRPr="008B762E" w:rsidRDefault="00ED4A0E" w:rsidP="009A671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B762E">
        <w:rPr>
          <w:rFonts w:asciiTheme="minorHAnsi" w:hAnsiTheme="minorHAnsi"/>
          <w:sz w:val="20"/>
          <w:szCs w:val="20"/>
        </w:rPr>
        <w:t>Coordonnées</w:t>
      </w:r>
    </w:p>
    <w:p w14:paraId="02D33751" w14:textId="7BEBB21B" w:rsidR="00794FCF" w:rsidRDefault="00ED4A0E" w:rsidP="00794FCF">
      <w:pPr>
        <w:pStyle w:val="NormalWeb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 w:rsidRPr="008B762E">
        <w:rPr>
          <w:rFonts w:asciiTheme="minorHAnsi" w:hAnsiTheme="minorHAnsi"/>
          <w:sz w:val="20"/>
          <w:szCs w:val="20"/>
        </w:rPr>
        <w:t>Formulaire simple</w:t>
      </w:r>
    </w:p>
    <w:p w14:paraId="48CEDB2C" w14:textId="78A15547" w:rsidR="009A6718" w:rsidRPr="00050EC9" w:rsidRDefault="009A6718" w:rsidP="009A6718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/>
        </w:rPr>
      </w:pPr>
      <w:proofErr w:type="spellStart"/>
      <w:r>
        <w:rPr>
          <w:rStyle w:val="lev"/>
          <w:rFonts w:asciiTheme="minorHAnsi" w:hAnsiTheme="minorHAnsi"/>
        </w:rPr>
        <w:t>Footer</w:t>
      </w:r>
      <w:proofErr w:type="spellEnd"/>
    </w:p>
    <w:p w14:paraId="5428BAF6" w14:textId="5E8013AE" w:rsidR="009A6718" w:rsidRPr="009A6718" w:rsidRDefault="009A6718" w:rsidP="009A6718">
      <w:pPr>
        <w:pStyle w:val="NormalWeb"/>
        <w:numPr>
          <w:ilvl w:val="0"/>
          <w:numId w:val="22"/>
        </w:numPr>
        <w:spacing w:before="0" w:beforeAutospacing="0" w:after="0"/>
        <w:rPr>
          <w:rFonts w:asciiTheme="minorHAnsi" w:hAnsiTheme="minorHAnsi"/>
          <w:sz w:val="20"/>
        </w:rPr>
      </w:pPr>
      <w:r w:rsidRPr="009A6718">
        <w:rPr>
          <w:rFonts w:asciiTheme="minorHAnsi" w:hAnsiTheme="minorHAnsi"/>
          <w:sz w:val="20"/>
        </w:rPr>
        <w:t xml:space="preserve">Lien vers les mentions légales et la politique de confidentialité (obligatoire en France), </w:t>
      </w:r>
    </w:p>
    <w:p w14:paraId="4C65DC37" w14:textId="0710C781" w:rsidR="009A6718" w:rsidRPr="0030304E" w:rsidRDefault="009A6718" w:rsidP="0030304E">
      <w:pPr>
        <w:pStyle w:val="NormalWeb"/>
        <w:numPr>
          <w:ilvl w:val="0"/>
          <w:numId w:val="22"/>
        </w:numPr>
        <w:spacing w:after="0"/>
        <w:rPr>
          <w:rFonts w:asciiTheme="minorHAnsi" w:hAnsiTheme="minorHAnsi"/>
          <w:sz w:val="20"/>
        </w:rPr>
      </w:pPr>
      <w:r w:rsidRPr="009A6718">
        <w:rPr>
          <w:rFonts w:asciiTheme="minorHAnsi" w:hAnsiTheme="minorHAnsi"/>
          <w:sz w:val="20"/>
        </w:rPr>
        <w:t xml:space="preserve">Coordonnées de Mme Moreau (nom, téléphone, </w:t>
      </w:r>
      <w:proofErr w:type="gramStart"/>
      <w:r w:rsidRPr="009A6718">
        <w:rPr>
          <w:rFonts w:asciiTheme="minorHAnsi" w:hAnsiTheme="minorHAnsi"/>
          <w:sz w:val="20"/>
        </w:rPr>
        <w:t>email</w:t>
      </w:r>
      <w:proofErr w:type="gramEnd"/>
      <w:r w:rsidRPr="009A6718">
        <w:rPr>
          <w:rFonts w:asciiTheme="minorHAnsi" w:hAnsiTheme="minorHAnsi"/>
          <w:sz w:val="20"/>
        </w:rPr>
        <w:t xml:space="preserve">), </w:t>
      </w:r>
    </w:p>
    <w:p w14:paraId="7ABDF787" w14:textId="77777777" w:rsidR="009A6718" w:rsidRPr="009A6718" w:rsidRDefault="009A6718" w:rsidP="009A6718">
      <w:pPr>
        <w:pStyle w:val="NormalWeb"/>
        <w:numPr>
          <w:ilvl w:val="0"/>
          <w:numId w:val="22"/>
        </w:numPr>
        <w:spacing w:after="0"/>
        <w:rPr>
          <w:rFonts w:asciiTheme="minorHAnsi" w:hAnsiTheme="minorHAnsi"/>
          <w:sz w:val="20"/>
        </w:rPr>
      </w:pPr>
      <w:r w:rsidRPr="009A6718">
        <w:rPr>
          <w:rFonts w:asciiTheme="minorHAnsi" w:hAnsiTheme="minorHAnsi"/>
          <w:sz w:val="20"/>
        </w:rPr>
        <w:t xml:space="preserve">Icônes/liens vers les réseaux sociaux, </w:t>
      </w:r>
    </w:p>
    <w:p w14:paraId="45152DDE" w14:textId="64CDF62B" w:rsidR="009C6C28" w:rsidRPr="009A6718" w:rsidRDefault="009A6718" w:rsidP="009A671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/>
          <w:noProof/>
        </w:rPr>
      </w:pPr>
      <w:r w:rsidRPr="009A6718">
        <w:rPr>
          <w:rFonts w:asciiTheme="minorHAnsi" w:hAnsiTheme="minorHAnsi"/>
          <w:sz w:val="20"/>
          <w:szCs w:val="20"/>
        </w:rPr>
        <w:t>Copyright (droits d’auteurs).</w:t>
      </w:r>
      <w:bookmarkEnd w:id="0"/>
    </w:p>
    <w:sdt>
      <w:sdtPr>
        <w:rPr>
          <w:noProof/>
        </w:rPr>
        <w:id w:val="-230465088"/>
        <w:placeholder>
          <w:docPart w:val="6548211C120B44CEA2B8C3EE957B5F93"/>
        </w:placeholder>
        <w15:appearance w15:val="hidden"/>
      </w:sdtPr>
      <w:sdtContent>
        <w:p w14:paraId="376CC472" w14:textId="77777777" w:rsidR="004A3DD4" w:rsidRDefault="004A3DD4">
          <w:pPr>
            <w:pStyle w:val="Titre1"/>
            <w:rPr>
              <w:noProof/>
            </w:rPr>
          </w:pPr>
        </w:p>
        <w:p w14:paraId="588D826D" w14:textId="4EC7B399" w:rsidR="009C6C28" w:rsidRPr="00CC376B" w:rsidRDefault="0079103F">
          <w:pPr>
            <w:pStyle w:val="Titre1"/>
            <w:rPr>
              <w:noProof/>
            </w:rPr>
          </w:pPr>
          <w:r>
            <w:rPr>
              <w:noProof/>
            </w:rPr>
            <w:t>6</w:t>
          </w:r>
          <w:r w:rsidR="007917FF">
            <w:rPr>
              <w:noProof/>
            </w:rPr>
            <w:t xml:space="preserve">. </w:t>
          </w:r>
          <w:r w:rsidR="004F3AD6">
            <w:rPr>
              <w:noProof/>
            </w:rPr>
            <w:t>Contraintes techniques</w:t>
          </w:r>
        </w:p>
      </w:sdtContent>
    </w:sdt>
    <w:p w14:paraId="2902AB51" w14:textId="77024D2A" w:rsidR="00E87E7A" w:rsidRPr="004A5C7C" w:rsidRDefault="00E87E7A" w:rsidP="004A5C7C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4A5C7C">
        <w:rPr>
          <w:rFonts w:asciiTheme="minorHAnsi" w:hAnsiTheme="minorHAnsi"/>
          <w:sz w:val="20"/>
          <w:szCs w:val="20"/>
        </w:rPr>
        <w:t xml:space="preserve">Site statique </w:t>
      </w:r>
      <w:r w:rsidR="00121082">
        <w:rPr>
          <w:rFonts w:asciiTheme="minorHAnsi" w:hAnsiTheme="minorHAnsi"/>
          <w:sz w:val="20"/>
          <w:szCs w:val="20"/>
        </w:rPr>
        <w:t xml:space="preserve">à </w:t>
      </w:r>
      <w:r w:rsidRPr="004A5C7C">
        <w:rPr>
          <w:rFonts w:asciiTheme="minorHAnsi" w:hAnsiTheme="minorHAnsi"/>
          <w:sz w:val="20"/>
          <w:szCs w:val="20"/>
        </w:rPr>
        <w:t>développ</w:t>
      </w:r>
      <w:r w:rsidR="00121082">
        <w:rPr>
          <w:rFonts w:asciiTheme="minorHAnsi" w:hAnsiTheme="minorHAnsi"/>
          <w:sz w:val="20"/>
          <w:szCs w:val="20"/>
        </w:rPr>
        <w:t>er</w:t>
      </w:r>
      <w:r w:rsidRPr="004A5C7C">
        <w:rPr>
          <w:rFonts w:asciiTheme="minorHAnsi" w:hAnsiTheme="minorHAnsi"/>
          <w:sz w:val="20"/>
          <w:szCs w:val="20"/>
        </w:rPr>
        <w:t xml:space="preserve"> uniquement en </w:t>
      </w:r>
      <w:r w:rsidRPr="004A5C7C">
        <w:rPr>
          <w:rStyle w:val="lev"/>
          <w:rFonts w:asciiTheme="minorHAnsi" w:hAnsiTheme="minorHAnsi"/>
          <w:sz w:val="20"/>
          <w:szCs w:val="20"/>
        </w:rPr>
        <w:t>HTML5 et CSS3</w:t>
      </w:r>
    </w:p>
    <w:p w14:paraId="6672FDFE" w14:textId="63591F73" w:rsidR="00E87E7A" w:rsidRPr="004A5C7C" w:rsidRDefault="00E87E7A" w:rsidP="004A5C7C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4A5C7C">
        <w:rPr>
          <w:rFonts w:asciiTheme="minorHAnsi" w:hAnsiTheme="minorHAnsi"/>
          <w:sz w:val="20"/>
          <w:szCs w:val="20"/>
        </w:rPr>
        <w:t>Responsive (utilisation de media queries)</w:t>
      </w:r>
    </w:p>
    <w:p w14:paraId="04C0FAA0" w14:textId="53C3F5B5" w:rsidR="009C6C28" w:rsidRPr="00CE0F8D" w:rsidRDefault="00E87E7A" w:rsidP="00CE0F8D">
      <w:pPr>
        <w:pStyle w:val="NormalWeb"/>
        <w:numPr>
          <w:ilvl w:val="0"/>
          <w:numId w:val="23"/>
        </w:numPr>
        <w:rPr>
          <w:rStyle w:val="lev"/>
          <w:rFonts w:asciiTheme="minorHAnsi" w:hAnsiTheme="minorHAnsi"/>
          <w:b w:val="0"/>
          <w:bCs w:val="0"/>
          <w:sz w:val="20"/>
          <w:szCs w:val="20"/>
        </w:rPr>
      </w:pPr>
      <w:r w:rsidRPr="004A5C7C">
        <w:rPr>
          <w:rFonts w:asciiTheme="minorHAnsi" w:hAnsiTheme="minorHAnsi"/>
          <w:sz w:val="20"/>
          <w:szCs w:val="20"/>
        </w:rPr>
        <w:t xml:space="preserve">Design professionnel et </w:t>
      </w:r>
      <w:r w:rsidRPr="00A515DE">
        <w:rPr>
          <w:rStyle w:val="lev"/>
          <w:rFonts w:asciiTheme="minorHAnsi" w:hAnsiTheme="minorHAnsi"/>
          <w:b w:val="0"/>
          <w:bCs w:val="0"/>
          <w:sz w:val="20"/>
          <w:szCs w:val="20"/>
        </w:rPr>
        <w:t>préférence pour une charte de couleur</w:t>
      </w:r>
      <w:r w:rsidR="00415ABA">
        <w:rPr>
          <w:rStyle w:val="lev"/>
          <w:rFonts w:asciiTheme="minorHAnsi" w:hAnsiTheme="minorHAnsi"/>
          <w:b w:val="0"/>
          <w:bCs w:val="0"/>
          <w:sz w:val="20"/>
          <w:szCs w:val="20"/>
        </w:rPr>
        <w:t>s</w:t>
      </w:r>
      <w:r w:rsidRPr="00A515DE">
        <w:rPr>
          <w:rStyle w:val="lev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="00E345CA" w:rsidRPr="00A515DE">
        <w:rPr>
          <w:rStyle w:val="lev"/>
          <w:rFonts w:asciiTheme="minorHAnsi" w:hAnsiTheme="minorHAnsi"/>
          <w:b w:val="0"/>
          <w:bCs w:val="0"/>
          <w:sz w:val="20"/>
          <w:szCs w:val="20"/>
        </w:rPr>
        <w:t>choisie par la cliente</w:t>
      </w:r>
      <w:r w:rsidR="006E2526">
        <w:rPr>
          <w:rStyle w:val="lev"/>
          <w:rFonts w:asciiTheme="minorHAnsi" w:hAnsiTheme="minorHAnsi"/>
          <w:b w:val="0"/>
          <w:bCs w:val="0"/>
          <w:sz w:val="20"/>
          <w:szCs w:val="20"/>
        </w:rPr>
        <w:t xml:space="preserve"> et recommandée par le prestataire.</w:t>
      </w:r>
    </w:p>
    <w:p w14:paraId="50EC4894" w14:textId="77777777" w:rsidR="00CE0F8D" w:rsidRPr="00CE0F8D" w:rsidRDefault="00CE0F8D" w:rsidP="00CE0F8D">
      <w:pPr>
        <w:pStyle w:val="NormalWeb"/>
        <w:ind w:left="720"/>
        <w:rPr>
          <w:rFonts w:asciiTheme="minorHAnsi" w:hAnsiTheme="minorHAnsi"/>
          <w:sz w:val="20"/>
          <w:szCs w:val="20"/>
        </w:rPr>
      </w:pPr>
    </w:p>
    <w:p w14:paraId="55D43AAB" w14:textId="457F2390" w:rsidR="007330E9" w:rsidRDefault="007F7E86" w:rsidP="004A5C7C">
      <w:pPr>
        <w:pStyle w:val="Titre1"/>
        <w:rPr>
          <w:noProof/>
        </w:rPr>
      </w:pPr>
      <w:r>
        <w:rPr>
          <w:noProof/>
        </w:rPr>
        <w:t>7</w:t>
      </w:r>
      <w:r w:rsidR="004A5C7C">
        <w:rPr>
          <w:noProof/>
        </w:rPr>
        <w:t>. Recommandations graphiques</w:t>
      </w:r>
    </w:p>
    <w:p w14:paraId="1C2B69BB" w14:textId="219AED20" w:rsidR="00912A23" w:rsidRPr="00651CE2" w:rsidRDefault="00912A23" w:rsidP="00651CE2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651CE2">
        <w:rPr>
          <w:rFonts w:asciiTheme="minorHAnsi" w:hAnsiTheme="minorHAnsi"/>
          <w:sz w:val="20"/>
          <w:szCs w:val="20"/>
        </w:rPr>
        <w:t xml:space="preserve">Couleur dominante : </w:t>
      </w:r>
      <w:r w:rsidRPr="00651CE2">
        <w:rPr>
          <w:rStyle w:val="lev"/>
          <w:rFonts w:asciiTheme="minorHAnsi" w:hAnsiTheme="minorHAnsi"/>
          <w:sz w:val="20"/>
          <w:szCs w:val="20"/>
        </w:rPr>
        <w:t>Bleu clair à moyen</w:t>
      </w:r>
      <w:r w:rsidRPr="00651CE2">
        <w:rPr>
          <w:rFonts w:asciiTheme="minorHAnsi" w:hAnsiTheme="minorHAnsi"/>
          <w:sz w:val="20"/>
          <w:szCs w:val="20"/>
        </w:rPr>
        <w:t xml:space="preserve"> (évoquant la confiance, le soin, la santé)</w:t>
      </w:r>
    </w:p>
    <w:p w14:paraId="4883F377" w14:textId="138BD5A8" w:rsidR="00912A23" w:rsidRPr="00651CE2" w:rsidRDefault="00912A23" w:rsidP="00651CE2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651CE2">
        <w:rPr>
          <w:rFonts w:asciiTheme="minorHAnsi" w:hAnsiTheme="minorHAnsi"/>
          <w:sz w:val="20"/>
          <w:szCs w:val="20"/>
        </w:rPr>
        <w:t xml:space="preserve">Police : sobre et lisible (ex : </w:t>
      </w:r>
      <w:r w:rsidR="005157ED">
        <w:rPr>
          <w:rFonts w:asciiTheme="minorHAnsi" w:hAnsiTheme="minorHAnsi"/>
          <w:sz w:val="20"/>
          <w:szCs w:val="20"/>
        </w:rPr>
        <w:t>Pacifico</w:t>
      </w:r>
      <w:r w:rsidRPr="00651CE2">
        <w:rPr>
          <w:rFonts w:asciiTheme="minorHAnsi" w:hAnsiTheme="minorHAnsi"/>
          <w:sz w:val="20"/>
          <w:szCs w:val="20"/>
        </w:rPr>
        <w:t xml:space="preserve">, </w:t>
      </w:r>
      <w:r w:rsidR="005157ED">
        <w:rPr>
          <w:rFonts w:asciiTheme="minorHAnsi" w:hAnsiTheme="minorHAnsi"/>
          <w:sz w:val="20"/>
          <w:szCs w:val="20"/>
        </w:rPr>
        <w:t>Poppins</w:t>
      </w:r>
      <w:r w:rsidRPr="00651CE2">
        <w:rPr>
          <w:rFonts w:asciiTheme="minorHAnsi" w:hAnsiTheme="minorHAnsi"/>
          <w:sz w:val="20"/>
          <w:szCs w:val="20"/>
        </w:rPr>
        <w:t>)</w:t>
      </w:r>
    </w:p>
    <w:p w14:paraId="091FEF7B" w14:textId="22D9CCFA" w:rsidR="00912A23" w:rsidRPr="00651CE2" w:rsidRDefault="00912A23" w:rsidP="00651CE2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651CE2">
        <w:rPr>
          <w:rFonts w:asciiTheme="minorHAnsi" w:hAnsiTheme="minorHAnsi"/>
          <w:sz w:val="20"/>
          <w:szCs w:val="20"/>
        </w:rPr>
        <w:t>Mise en page aérée, lisible, moderne</w:t>
      </w:r>
    </w:p>
    <w:p w14:paraId="2932ED98" w14:textId="18995E6D" w:rsidR="00912A23" w:rsidRPr="00651CE2" w:rsidRDefault="00912A23" w:rsidP="00651CE2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651CE2">
        <w:rPr>
          <w:rFonts w:asciiTheme="minorHAnsi" w:hAnsiTheme="minorHAnsi"/>
          <w:sz w:val="20"/>
          <w:szCs w:val="20"/>
        </w:rPr>
        <w:t>Utilisation d’icônes légères pour illustrer les types de soins</w:t>
      </w:r>
    </w:p>
    <w:p w14:paraId="62AE2434" w14:textId="77777777" w:rsidR="00912A23" w:rsidRPr="00CC376B" w:rsidRDefault="00912A23" w:rsidP="00912A23">
      <w:pPr>
        <w:rPr>
          <w:noProof/>
        </w:rPr>
      </w:pPr>
    </w:p>
    <w:sdt>
      <w:sdtPr>
        <w:rPr>
          <w:noProof/>
        </w:rPr>
        <w:id w:val="10816858"/>
        <w:placeholder>
          <w:docPart w:val="63A9D7B831C2433AA68A3F07ABCC7E04"/>
        </w:placeholder>
        <w15:appearance w15:val="hidden"/>
      </w:sdtPr>
      <w:sdtContent>
        <w:p w14:paraId="0BB8A350" w14:textId="1CEE4237" w:rsidR="009C6C28" w:rsidRPr="00CC376B" w:rsidRDefault="007F7E86">
          <w:pPr>
            <w:pStyle w:val="Titre1"/>
            <w:rPr>
              <w:noProof/>
            </w:rPr>
          </w:pPr>
          <w:r>
            <w:rPr>
              <w:noProof/>
            </w:rPr>
            <w:t>8</w:t>
          </w:r>
          <w:r w:rsidR="00893327">
            <w:rPr>
              <w:noProof/>
            </w:rPr>
            <w:t>. Livrables attendues</w:t>
          </w:r>
        </w:p>
      </w:sdtContent>
    </w:sdt>
    <w:p w14:paraId="416FB599" w14:textId="125ED66D" w:rsidR="00140EF1" w:rsidRPr="00911A97" w:rsidRDefault="00140EF1" w:rsidP="00911A97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911A97">
        <w:rPr>
          <w:rFonts w:asciiTheme="minorHAnsi" w:hAnsiTheme="minorHAnsi"/>
          <w:sz w:val="20"/>
          <w:szCs w:val="20"/>
        </w:rPr>
        <w:t>Code source HTML/CSS complet</w:t>
      </w:r>
    </w:p>
    <w:p w14:paraId="75969010" w14:textId="4BD3F388" w:rsidR="00140EF1" w:rsidRPr="00911A97" w:rsidRDefault="00140EF1" w:rsidP="00911A97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911A97">
        <w:rPr>
          <w:rFonts w:asciiTheme="minorHAnsi" w:hAnsiTheme="minorHAnsi"/>
          <w:sz w:val="20"/>
          <w:szCs w:val="20"/>
        </w:rPr>
        <w:t>Structure de fichiers bien organisée (</w:t>
      </w:r>
      <w:r w:rsidRPr="00911A97">
        <w:rPr>
          <w:rStyle w:val="CodeHTML"/>
          <w:rFonts w:asciiTheme="minorHAnsi" w:hAnsiTheme="minorHAnsi"/>
        </w:rPr>
        <w:t>index.html</w:t>
      </w:r>
      <w:r w:rsidRPr="00911A97">
        <w:rPr>
          <w:rFonts w:asciiTheme="minorHAnsi" w:hAnsiTheme="minorHAnsi"/>
          <w:sz w:val="20"/>
          <w:szCs w:val="20"/>
        </w:rPr>
        <w:t xml:space="preserve">, </w:t>
      </w:r>
      <w:r w:rsidRPr="00911A97">
        <w:rPr>
          <w:rStyle w:val="CodeHTML"/>
          <w:rFonts w:asciiTheme="minorHAnsi" w:hAnsiTheme="minorHAnsi"/>
        </w:rPr>
        <w:t>style.css</w:t>
      </w:r>
      <w:r w:rsidRPr="00911A97">
        <w:rPr>
          <w:rFonts w:asciiTheme="minorHAnsi" w:hAnsiTheme="minorHAnsi"/>
          <w:sz w:val="20"/>
          <w:szCs w:val="20"/>
        </w:rPr>
        <w:t xml:space="preserve">, </w:t>
      </w:r>
      <w:r w:rsidRPr="00911A97">
        <w:rPr>
          <w:rStyle w:val="CodeHTML"/>
          <w:rFonts w:asciiTheme="minorHAnsi" w:hAnsiTheme="minorHAnsi"/>
        </w:rPr>
        <w:t>assets/</w:t>
      </w:r>
      <w:r w:rsidR="000370F5">
        <w:rPr>
          <w:rStyle w:val="CodeHTML"/>
          <w:rFonts w:asciiTheme="minorHAnsi" w:hAnsiTheme="minorHAnsi"/>
        </w:rPr>
        <w:t>images</w:t>
      </w:r>
      <w:r w:rsidRPr="00911A97">
        <w:rPr>
          <w:rFonts w:asciiTheme="minorHAnsi" w:hAnsiTheme="minorHAnsi"/>
          <w:sz w:val="20"/>
          <w:szCs w:val="20"/>
        </w:rPr>
        <w:t>, etc.)</w:t>
      </w:r>
    </w:p>
    <w:p w14:paraId="2C219BB7" w14:textId="61C16EE7" w:rsidR="00140EF1" w:rsidRPr="00911A97" w:rsidRDefault="00140EF1" w:rsidP="00911A97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911A97">
        <w:rPr>
          <w:rFonts w:asciiTheme="minorHAnsi" w:hAnsiTheme="minorHAnsi"/>
          <w:sz w:val="20"/>
          <w:szCs w:val="20"/>
        </w:rPr>
        <w:t>Images optimisées</w:t>
      </w:r>
    </w:p>
    <w:p w14:paraId="0E1E3A65" w14:textId="421EDD89" w:rsidR="00140EF1" w:rsidRPr="004A00CF" w:rsidRDefault="00140EF1" w:rsidP="004A00CF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911A97">
        <w:rPr>
          <w:rFonts w:asciiTheme="minorHAnsi" w:hAnsiTheme="minorHAnsi"/>
          <w:sz w:val="20"/>
          <w:szCs w:val="20"/>
        </w:rPr>
        <w:t>Version responsive testée (desktop, tablette, mobile)</w:t>
      </w:r>
    </w:p>
    <w:p w14:paraId="5AABFB0D" w14:textId="77777777" w:rsidR="006D3CB7" w:rsidRDefault="006D3CB7" w:rsidP="006D3CB7">
      <w:pPr>
        <w:pStyle w:val="NormalWeb"/>
        <w:rPr>
          <w:rFonts w:asciiTheme="minorHAnsi" w:hAnsiTheme="minorHAnsi"/>
          <w:sz w:val="20"/>
          <w:szCs w:val="20"/>
        </w:rPr>
      </w:pPr>
    </w:p>
    <w:p w14:paraId="1CA45675" w14:textId="12490B55" w:rsidR="006D3CB7" w:rsidRPr="00CC376B" w:rsidRDefault="006D3CB7" w:rsidP="006D3CB7">
      <w:pPr>
        <w:pStyle w:val="Titre1"/>
        <w:rPr>
          <w:noProof/>
        </w:rPr>
      </w:pPr>
      <w:r>
        <w:rPr>
          <w:noProof/>
        </w:rPr>
        <w:t>9. Maintenance et évolutivité</w:t>
      </w:r>
    </w:p>
    <w:p w14:paraId="22BCEC28" w14:textId="77777777" w:rsidR="00F51FA3" w:rsidRDefault="006D3CB7" w:rsidP="00F51FA3">
      <w:pPr>
        <w:pStyle w:val="NormalWeb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r w:rsidRPr="0076349C">
        <w:rPr>
          <w:rFonts w:asciiTheme="minorHAnsi" w:hAnsiTheme="minorHAnsi"/>
          <w:sz w:val="20"/>
          <w:szCs w:val="20"/>
        </w:rPr>
        <w:t xml:space="preserve">Le site est </w:t>
      </w:r>
      <w:r w:rsidR="00F51FA3">
        <w:rPr>
          <w:rFonts w:asciiTheme="minorHAnsi" w:hAnsiTheme="minorHAnsi"/>
          <w:sz w:val="20"/>
          <w:szCs w:val="20"/>
        </w:rPr>
        <w:t>conçu comme un site statique, ce qui ne nécessite pas de maintenance technique importante.</w:t>
      </w:r>
    </w:p>
    <w:p w14:paraId="6D051D63" w14:textId="2157965C" w:rsidR="006D3CB7" w:rsidRPr="00F51FA3" w:rsidRDefault="00F51FA3" w:rsidP="00F51FA3">
      <w:pPr>
        <w:pStyle w:val="NormalWeb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Il reste néanmoins possible d’ajouter ultérieurement un espace d’administration, si la cliente souhaite gérer elle-même son contenu ; Par exemple pour publier des articles de blog. </w:t>
      </w:r>
    </w:p>
    <w:p w14:paraId="481C9411" w14:textId="3DDCD692" w:rsidR="009C6C28" w:rsidRPr="00CC376B" w:rsidRDefault="006D3CB7" w:rsidP="00BC104A">
      <w:pPr>
        <w:pStyle w:val="Titre1"/>
        <w:rPr>
          <w:noProof/>
        </w:rPr>
      </w:pPr>
      <w:r>
        <w:rPr>
          <w:noProof/>
        </w:rPr>
        <w:lastRenderedPageBreak/>
        <w:t>10</w:t>
      </w:r>
      <w:r w:rsidR="00387DCB">
        <w:rPr>
          <w:noProof/>
        </w:rPr>
        <w:t>. Délais prévisionnel</w:t>
      </w:r>
      <w:r w:rsidR="001C23CA">
        <w:rPr>
          <w:noProof/>
        </w:rPr>
        <w:t>s</w:t>
      </w:r>
    </w:p>
    <w:tbl>
      <w:tblPr>
        <w:tblStyle w:val="Tableauducahierdescharges"/>
        <w:tblW w:w="0" w:type="auto"/>
        <w:tblBorders>
          <w:top w:val="single" w:sz="4" w:space="0" w:color="A899E7" w:themeColor="accent1" w:themeTint="99"/>
          <w:left w:val="single" w:sz="4" w:space="0" w:color="A899E7" w:themeColor="accent1" w:themeTint="99"/>
          <w:bottom w:val="single" w:sz="4" w:space="0" w:color="A899E7" w:themeColor="accent1" w:themeTint="99"/>
          <w:right w:val="single" w:sz="4" w:space="0" w:color="A899E7" w:themeColor="accent1" w:themeTint="99"/>
          <w:insideH w:val="single" w:sz="6" w:space="0" w:color="A899E7" w:themeColor="accent1" w:themeTint="99"/>
          <w:insideV w:val="single" w:sz="6" w:space="0" w:color="A899E7" w:themeColor="accent1" w:themeTint="99"/>
        </w:tblBorders>
        <w:tblLayout w:type="fixed"/>
        <w:tblLook w:val="0620" w:firstRow="1" w:lastRow="0" w:firstColumn="0" w:lastColumn="0" w:noHBand="1" w:noVBand="1"/>
      </w:tblPr>
      <w:tblGrid>
        <w:gridCol w:w="4111"/>
        <w:gridCol w:w="3969"/>
      </w:tblGrid>
      <w:tr w:rsidR="00CE1581" w:rsidRPr="00CC376B" w14:paraId="14E9F884" w14:textId="77777777" w:rsidTr="00A8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111" w:type="dxa"/>
            <w:tcBorders>
              <w:top w:val="single" w:sz="4" w:space="0" w:color="A899E7" w:themeColor="accent1" w:themeTint="99"/>
              <w:bottom w:val="single" w:sz="6" w:space="0" w:color="A899E7" w:themeColor="accent1" w:themeTint="99"/>
            </w:tcBorders>
            <w:shd w:val="clear" w:color="auto" w:fill="E2DDF7" w:themeFill="accent1" w:themeFillTint="33"/>
          </w:tcPr>
          <w:p w14:paraId="21F38305" w14:textId="78D46AE6" w:rsidR="00CE1581" w:rsidRPr="00CC376B" w:rsidRDefault="00CE1581" w:rsidP="003144D3">
            <w:pPr>
              <w:pStyle w:val="En-ttedetableau"/>
              <w:rPr>
                <w:noProof/>
              </w:rPr>
            </w:pPr>
            <w:r>
              <w:rPr>
                <w:noProof/>
              </w:rPr>
              <w:t>Etapes</w:t>
            </w:r>
          </w:p>
        </w:tc>
        <w:tc>
          <w:tcPr>
            <w:tcW w:w="3969" w:type="dxa"/>
            <w:tcBorders>
              <w:top w:val="single" w:sz="4" w:space="0" w:color="A899E7" w:themeColor="accent1" w:themeTint="99"/>
              <w:bottom w:val="single" w:sz="6" w:space="0" w:color="A899E7" w:themeColor="accent1" w:themeTint="99"/>
            </w:tcBorders>
            <w:shd w:val="clear" w:color="auto" w:fill="E2DDF7" w:themeFill="accent1" w:themeFillTint="33"/>
          </w:tcPr>
          <w:p w14:paraId="15F629FD" w14:textId="1160628B" w:rsidR="00CE1581" w:rsidRPr="00CC376B" w:rsidRDefault="00CE1581" w:rsidP="003144D3">
            <w:pPr>
              <w:pStyle w:val="En-ttedetableau"/>
              <w:rPr>
                <w:noProof/>
              </w:rPr>
            </w:pPr>
            <w:r>
              <w:rPr>
                <w:noProof/>
              </w:rPr>
              <w:t>DELAI ESTIME</w:t>
            </w:r>
            <w:r w:rsidRPr="00CC376B">
              <w:rPr>
                <w:noProof/>
                <w:lang w:bidi="fr-FR"/>
              </w:rPr>
              <w:t xml:space="preserve"> </w:t>
            </w:r>
          </w:p>
        </w:tc>
      </w:tr>
      <w:tr w:rsidR="00CE1581" w:rsidRPr="00CC376B" w14:paraId="357D3AB9" w14:textId="77777777" w:rsidTr="00A804BB">
        <w:tc>
          <w:tcPr>
            <w:tcW w:w="4111" w:type="dxa"/>
            <w:tcBorders>
              <w:top w:val="single" w:sz="6" w:space="0" w:color="A899E7" w:themeColor="accent1" w:themeTint="99"/>
            </w:tcBorders>
          </w:tcPr>
          <w:p w14:paraId="6EEF8CD5" w14:textId="7291FFB1" w:rsidR="00CE1581" w:rsidRPr="000317B7" w:rsidRDefault="00CE1581" w:rsidP="003144D3">
            <w:pPr>
              <w:rPr>
                <w:noProof/>
                <w:sz w:val="20"/>
              </w:rPr>
            </w:pPr>
            <w:r w:rsidRPr="000317B7">
              <w:rPr>
                <w:noProof/>
                <w:sz w:val="20"/>
              </w:rPr>
              <w:t>Rédaction des contenus</w:t>
            </w:r>
          </w:p>
        </w:tc>
        <w:tc>
          <w:tcPr>
            <w:tcW w:w="3969" w:type="dxa"/>
            <w:tcBorders>
              <w:top w:val="single" w:sz="6" w:space="0" w:color="A899E7" w:themeColor="accent1" w:themeTint="99"/>
            </w:tcBorders>
          </w:tcPr>
          <w:p w14:paraId="76FAC003" w14:textId="55274874" w:rsidR="00CE1581" w:rsidRPr="000317B7" w:rsidRDefault="00CE1581" w:rsidP="003144D3">
            <w:pPr>
              <w:rPr>
                <w:noProof/>
                <w:sz w:val="20"/>
              </w:rPr>
            </w:pPr>
            <w:r w:rsidRPr="000317B7">
              <w:rPr>
                <w:noProof/>
                <w:sz w:val="20"/>
              </w:rPr>
              <w:t>1 à 2 jours</w:t>
            </w:r>
            <w:r w:rsidRPr="000317B7">
              <w:rPr>
                <w:noProof/>
                <w:sz w:val="20"/>
                <w:lang w:bidi="fr-FR"/>
              </w:rPr>
              <w:t xml:space="preserve"> </w:t>
            </w:r>
          </w:p>
        </w:tc>
      </w:tr>
      <w:tr w:rsidR="00CE1581" w:rsidRPr="00CC376B" w14:paraId="01202362" w14:textId="77777777" w:rsidTr="00A804BB">
        <w:tc>
          <w:tcPr>
            <w:tcW w:w="4111" w:type="dxa"/>
          </w:tcPr>
          <w:p w14:paraId="204298AF" w14:textId="67EFE731" w:rsidR="00CE1581" w:rsidRPr="000317B7" w:rsidRDefault="009C7E01" w:rsidP="003144D3">
            <w:pPr>
              <w:rPr>
                <w:noProof/>
                <w:sz w:val="20"/>
              </w:rPr>
            </w:pPr>
            <w:r w:rsidRPr="000317B7">
              <w:rPr>
                <w:noProof/>
                <w:sz w:val="20"/>
              </w:rPr>
              <w:t>Maquette graphique</w:t>
            </w:r>
          </w:p>
        </w:tc>
        <w:tc>
          <w:tcPr>
            <w:tcW w:w="3969" w:type="dxa"/>
          </w:tcPr>
          <w:p w14:paraId="35E8445F" w14:textId="2870F647" w:rsidR="00CE1581" w:rsidRPr="000317B7" w:rsidRDefault="009C7E01" w:rsidP="003144D3">
            <w:pPr>
              <w:rPr>
                <w:noProof/>
                <w:sz w:val="20"/>
              </w:rPr>
            </w:pPr>
            <w:r w:rsidRPr="000317B7">
              <w:rPr>
                <w:noProof/>
                <w:sz w:val="20"/>
              </w:rPr>
              <w:t>1 jour</w:t>
            </w:r>
          </w:p>
        </w:tc>
      </w:tr>
      <w:tr w:rsidR="00CE1581" w:rsidRPr="00CC376B" w14:paraId="22F3C34B" w14:textId="77777777" w:rsidTr="00A804BB">
        <w:tc>
          <w:tcPr>
            <w:tcW w:w="4111" w:type="dxa"/>
          </w:tcPr>
          <w:p w14:paraId="48FA119C" w14:textId="32CC3869" w:rsidR="00CE1581" w:rsidRPr="000317B7" w:rsidRDefault="009C7E01" w:rsidP="003144D3">
            <w:pPr>
              <w:rPr>
                <w:noProof/>
                <w:sz w:val="20"/>
              </w:rPr>
            </w:pPr>
            <w:r w:rsidRPr="000317B7">
              <w:rPr>
                <w:noProof/>
                <w:sz w:val="20"/>
              </w:rPr>
              <w:t>Intégration HTML / CSS</w:t>
            </w:r>
          </w:p>
        </w:tc>
        <w:tc>
          <w:tcPr>
            <w:tcW w:w="3969" w:type="dxa"/>
          </w:tcPr>
          <w:p w14:paraId="3C82718E" w14:textId="79BABAEF" w:rsidR="00CE1581" w:rsidRPr="000317B7" w:rsidRDefault="00A11EC5" w:rsidP="00783AEA">
            <w:pPr>
              <w:rPr>
                <w:noProof/>
                <w:sz w:val="20"/>
              </w:rPr>
            </w:pPr>
            <w:r w:rsidRPr="000317B7">
              <w:rPr>
                <w:noProof/>
                <w:sz w:val="20"/>
              </w:rPr>
              <w:t>3 à 4 jours</w:t>
            </w:r>
          </w:p>
        </w:tc>
      </w:tr>
      <w:tr w:rsidR="00783AEA" w:rsidRPr="00CC376B" w14:paraId="0809D309" w14:textId="77777777" w:rsidTr="00A804BB">
        <w:tc>
          <w:tcPr>
            <w:tcW w:w="4111" w:type="dxa"/>
          </w:tcPr>
          <w:p w14:paraId="2978D143" w14:textId="6259D83F" w:rsidR="00783AEA" w:rsidRPr="000317B7" w:rsidRDefault="00783AEA" w:rsidP="003144D3">
            <w:pPr>
              <w:rPr>
                <w:noProof/>
                <w:sz w:val="20"/>
              </w:rPr>
            </w:pPr>
            <w:r w:rsidRPr="000317B7">
              <w:rPr>
                <w:noProof/>
                <w:sz w:val="20"/>
              </w:rPr>
              <w:t>Tests et ajustements</w:t>
            </w:r>
          </w:p>
        </w:tc>
        <w:tc>
          <w:tcPr>
            <w:tcW w:w="3969" w:type="dxa"/>
          </w:tcPr>
          <w:p w14:paraId="1B00C81D" w14:textId="32FCA48F" w:rsidR="00783AEA" w:rsidRPr="000317B7" w:rsidRDefault="00783AEA" w:rsidP="00783AEA">
            <w:pPr>
              <w:rPr>
                <w:noProof/>
                <w:sz w:val="20"/>
              </w:rPr>
            </w:pPr>
            <w:r w:rsidRPr="000317B7">
              <w:rPr>
                <w:noProof/>
                <w:sz w:val="20"/>
              </w:rPr>
              <w:t>1 jour</w:t>
            </w:r>
          </w:p>
        </w:tc>
      </w:tr>
    </w:tbl>
    <w:p w14:paraId="00E0A350" w14:textId="77777777" w:rsidR="00B70EFE" w:rsidRDefault="00B70EFE" w:rsidP="00B70EFE">
      <w:pPr>
        <w:pStyle w:val="Titre1"/>
        <w:rPr>
          <w:noProof/>
        </w:rPr>
      </w:pPr>
    </w:p>
    <w:p w14:paraId="6E25CDCA" w14:textId="4626ECBF" w:rsidR="005F6CB3" w:rsidRDefault="005F6CB3" w:rsidP="00B70EFE">
      <w:pPr>
        <w:pStyle w:val="Titre1"/>
        <w:rPr>
          <w:noProof/>
        </w:rPr>
      </w:pPr>
      <w:r>
        <w:rPr>
          <w:noProof/>
        </w:rPr>
        <w:t>1</w:t>
      </w:r>
      <w:r w:rsidR="00702BE7">
        <w:rPr>
          <w:noProof/>
        </w:rPr>
        <w:t>1</w:t>
      </w:r>
      <w:r>
        <w:rPr>
          <w:noProof/>
        </w:rPr>
        <w:t>. Validation du cahier des charges</w:t>
      </w:r>
    </w:p>
    <w:p w14:paraId="326CB85D" w14:textId="3A48CBEA" w:rsidR="009C6C28" w:rsidRPr="0033652C" w:rsidRDefault="0033652C" w:rsidP="0033652C">
      <w:pPr>
        <w:rPr>
          <w:rFonts w:ascii="Garamond" w:hAnsi="Garamond"/>
          <w:sz w:val="20"/>
        </w:rPr>
      </w:pPr>
      <w:r w:rsidRPr="0033652C">
        <w:rPr>
          <w:rFonts w:ascii="Garamond" w:hAnsi="Garamond"/>
          <w:sz w:val="20"/>
        </w:rPr>
        <w:t>Les parties ont</w:t>
      </w:r>
      <w:r w:rsidR="00017F5C">
        <w:rPr>
          <w:rFonts w:ascii="Garamond" w:hAnsi="Garamond"/>
          <w:sz w:val="20"/>
        </w:rPr>
        <w:t xml:space="preserve"> l</w:t>
      </w:r>
      <w:r w:rsidRPr="0033652C">
        <w:rPr>
          <w:rFonts w:ascii="Garamond" w:hAnsi="Garamond"/>
          <w:sz w:val="20"/>
        </w:rPr>
        <w:t>u et approuvé ce cahier des charges, qui fait foi pour la création du site web décrit.</w:t>
      </w:r>
    </w:p>
    <w:tbl>
      <w:tblPr>
        <w:tblStyle w:val="Tableausignature"/>
        <w:tblW w:w="0" w:type="auto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Entrez les noms et titres des clients et de l'entreprise dans ce tableau"/>
      </w:tblPr>
      <w:tblGrid>
        <w:gridCol w:w="883"/>
        <w:gridCol w:w="3215"/>
        <w:gridCol w:w="803"/>
        <w:gridCol w:w="884"/>
        <w:gridCol w:w="3215"/>
      </w:tblGrid>
      <w:tr w:rsidR="009C6C28" w:rsidRPr="00CC376B" w14:paraId="080F130D" w14:textId="77777777" w:rsidTr="002A47F9">
        <w:trPr>
          <w:trHeight w:val="850"/>
        </w:trPr>
        <w:tc>
          <w:tcPr>
            <w:tcW w:w="883" w:type="dxa"/>
            <w:vAlign w:val="bottom"/>
          </w:tcPr>
          <w:p w14:paraId="0FE9A67F" w14:textId="77777777" w:rsidR="009C6C28" w:rsidRPr="00CC376B" w:rsidRDefault="009C6C28">
            <w:pPr>
              <w:pStyle w:val="Titreduformulaire"/>
              <w:keepNext/>
              <w:keepLines/>
              <w:rPr>
                <w:noProof/>
              </w:rPr>
            </w:pPr>
          </w:p>
        </w:tc>
        <w:tc>
          <w:tcPr>
            <w:tcW w:w="3215" w:type="dxa"/>
            <w:vAlign w:val="bottom"/>
          </w:tcPr>
          <w:p w14:paraId="11A52065" w14:textId="115F9750" w:rsidR="009C6C28" w:rsidRPr="008304F9" w:rsidRDefault="00470015" w:rsidP="007330E9">
            <w:pPr>
              <w:pStyle w:val="Titreduformulaire"/>
              <w:rPr>
                <w:b/>
                <w:bCs/>
                <w:noProof/>
              </w:rPr>
            </w:pPr>
            <w:r w:rsidRPr="008304F9">
              <w:rPr>
                <w:b/>
                <w:bCs/>
                <w:noProof/>
                <w:lang w:bidi="fr-FR"/>
              </w:rPr>
              <w:t>LA CLIENTE</w:t>
            </w:r>
          </w:p>
        </w:tc>
        <w:tc>
          <w:tcPr>
            <w:tcW w:w="803" w:type="dxa"/>
            <w:vAlign w:val="bottom"/>
          </w:tcPr>
          <w:p w14:paraId="06D87665" w14:textId="77777777" w:rsidR="009C6C28" w:rsidRPr="00CC376B" w:rsidRDefault="009C6C28" w:rsidP="007330E9">
            <w:pPr>
              <w:pStyle w:val="Titreduformulaire"/>
              <w:rPr>
                <w:noProof/>
              </w:rPr>
            </w:pPr>
          </w:p>
        </w:tc>
        <w:tc>
          <w:tcPr>
            <w:tcW w:w="884" w:type="dxa"/>
            <w:vAlign w:val="bottom"/>
          </w:tcPr>
          <w:p w14:paraId="3942C0E8" w14:textId="77777777" w:rsidR="009C6C28" w:rsidRPr="00CC376B" w:rsidRDefault="009C6C28" w:rsidP="007330E9">
            <w:pPr>
              <w:pStyle w:val="Titreduformulaire"/>
              <w:rPr>
                <w:noProof/>
              </w:rPr>
            </w:pPr>
          </w:p>
        </w:tc>
        <w:tc>
          <w:tcPr>
            <w:tcW w:w="3215" w:type="dxa"/>
            <w:vAlign w:val="bottom"/>
          </w:tcPr>
          <w:p w14:paraId="50EF514F" w14:textId="307D6CD3" w:rsidR="009C6C28" w:rsidRPr="008304F9" w:rsidRDefault="00000000" w:rsidP="007330E9">
            <w:pPr>
              <w:pStyle w:val="Titreduformulaire"/>
              <w:rPr>
                <w:b/>
                <w:bCs/>
                <w:noProof/>
              </w:rPr>
            </w:pPr>
            <w:sdt>
              <w:sdtPr>
                <w:rPr>
                  <w:b/>
                  <w:bCs/>
                  <w:noProof/>
                </w:rPr>
                <w:id w:val="-2108337555"/>
                <w:placeholder>
                  <w:docPart w:val="215284180C34405891F78BD27E857D3B"/>
                </w:placeholder>
                <w15:appearance w15:val="hidden"/>
              </w:sdtPr>
              <w:sdtContent>
                <w:r w:rsidR="009F308F" w:rsidRPr="008304F9">
                  <w:rPr>
                    <w:b/>
                    <w:bCs/>
                    <w:noProof/>
                  </w:rPr>
                  <w:t>LE PRESTATAIRE</w:t>
                </w:r>
              </w:sdtContent>
            </w:sdt>
            <w:r w:rsidR="007330E9" w:rsidRPr="008304F9">
              <w:rPr>
                <w:b/>
                <w:bCs/>
                <w:noProof/>
                <w:lang w:bidi="fr-FR"/>
              </w:rPr>
              <w:t xml:space="preserve"> </w:t>
            </w:r>
          </w:p>
        </w:tc>
      </w:tr>
      <w:tr w:rsidR="009C6C28" w:rsidRPr="00CC376B" w14:paraId="3EA5F519" w14:textId="77777777" w:rsidTr="002A47F9">
        <w:trPr>
          <w:trHeight w:val="724"/>
        </w:trPr>
        <w:tc>
          <w:tcPr>
            <w:tcW w:w="883" w:type="dxa"/>
            <w:vAlign w:val="bottom"/>
          </w:tcPr>
          <w:p w14:paraId="455A9AE9" w14:textId="77777777" w:rsidR="009C6C28" w:rsidRPr="00CC376B" w:rsidRDefault="009C6C28">
            <w:pPr>
              <w:keepNext/>
              <w:keepLines/>
              <w:rPr>
                <w:noProof/>
              </w:rPr>
            </w:pPr>
          </w:p>
        </w:tc>
        <w:tc>
          <w:tcPr>
            <w:tcW w:w="3215" w:type="dxa"/>
            <w:vAlign w:val="bottom"/>
          </w:tcPr>
          <w:p w14:paraId="3FF5B788" w14:textId="77777777" w:rsidR="009C6C28" w:rsidRPr="00CC376B" w:rsidRDefault="009C6C28">
            <w:pPr>
              <w:keepNext/>
              <w:keepLines/>
              <w:rPr>
                <w:noProof/>
              </w:rPr>
            </w:pPr>
          </w:p>
        </w:tc>
        <w:tc>
          <w:tcPr>
            <w:tcW w:w="803" w:type="dxa"/>
            <w:vAlign w:val="bottom"/>
          </w:tcPr>
          <w:p w14:paraId="508EC2E8" w14:textId="77777777" w:rsidR="009C6C28" w:rsidRPr="00CC376B" w:rsidRDefault="009C6C28">
            <w:pPr>
              <w:keepNext/>
              <w:keepLines/>
              <w:rPr>
                <w:noProof/>
              </w:rPr>
            </w:pPr>
          </w:p>
        </w:tc>
        <w:tc>
          <w:tcPr>
            <w:tcW w:w="884" w:type="dxa"/>
            <w:vAlign w:val="bottom"/>
          </w:tcPr>
          <w:p w14:paraId="0FD82AB5" w14:textId="77777777" w:rsidR="009C6C28" w:rsidRPr="00CC376B" w:rsidRDefault="009C6C28">
            <w:pPr>
              <w:keepNext/>
              <w:keepLines/>
              <w:rPr>
                <w:noProof/>
              </w:rPr>
            </w:pPr>
          </w:p>
        </w:tc>
        <w:tc>
          <w:tcPr>
            <w:tcW w:w="3215" w:type="dxa"/>
            <w:vAlign w:val="bottom"/>
          </w:tcPr>
          <w:p w14:paraId="72EB0EDC" w14:textId="77777777" w:rsidR="009C6C28" w:rsidRPr="00CC376B" w:rsidRDefault="009C6C28">
            <w:pPr>
              <w:keepNext/>
              <w:keepLines/>
              <w:rPr>
                <w:noProof/>
              </w:rPr>
            </w:pPr>
          </w:p>
        </w:tc>
      </w:tr>
      <w:tr w:rsidR="009C6C28" w:rsidRPr="00CC376B" w14:paraId="3F77F8B0" w14:textId="77777777" w:rsidTr="002A47F9">
        <w:trPr>
          <w:trHeight w:val="360"/>
        </w:trPr>
        <w:tc>
          <w:tcPr>
            <w:tcW w:w="883" w:type="dxa"/>
            <w:vAlign w:val="bottom"/>
          </w:tcPr>
          <w:p w14:paraId="7FB89E90" w14:textId="77777777" w:rsidR="009C6C28" w:rsidRPr="00CC376B" w:rsidRDefault="00000000" w:rsidP="00437562">
            <w:pPr>
              <w:keepNext/>
              <w:keepLines/>
              <w:rPr>
                <w:noProof/>
              </w:rPr>
            </w:pPr>
            <w:sdt>
              <w:sdtPr>
                <w:rPr>
                  <w:noProof/>
                </w:rPr>
                <w:alias w:val="Nom :"/>
                <w:tag w:val="Nom :"/>
                <w:id w:val="-395903078"/>
                <w:placeholder>
                  <w:docPart w:val="52BC6C3D6D0345B6B75AA759B7FA30DE"/>
                </w:placeholder>
                <w:temporary/>
                <w:showingPlcHdr/>
                <w15:appearance w15:val="hidden"/>
              </w:sdtPr>
              <w:sdtContent>
                <w:r w:rsidR="009478C7" w:rsidRPr="00CC376B">
                  <w:rPr>
                    <w:noProof/>
                    <w:lang w:bidi="fr-FR"/>
                  </w:rPr>
                  <w:t>Nom :</w:t>
                </w:r>
              </w:sdtContent>
            </w:sdt>
          </w:p>
        </w:tc>
        <w:tc>
          <w:tcPr>
            <w:tcW w:w="3215" w:type="dxa"/>
            <w:tcBorders>
              <w:bottom w:val="single" w:sz="2" w:space="0" w:color="6F55D7" w:themeColor="accent1"/>
            </w:tcBorders>
            <w:vAlign w:val="bottom"/>
          </w:tcPr>
          <w:p w14:paraId="68A7FC63" w14:textId="31D1E5BE" w:rsidR="009C6C28" w:rsidRPr="00CC376B" w:rsidRDefault="0032715E" w:rsidP="00437562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Léa Moreau</w:t>
            </w:r>
          </w:p>
        </w:tc>
        <w:tc>
          <w:tcPr>
            <w:tcW w:w="803" w:type="dxa"/>
            <w:vAlign w:val="bottom"/>
          </w:tcPr>
          <w:p w14:paraId="0F8A4865" w14:textId="77777777" w:rsidR="009C6C28" w:rsidRPr="00CC376B" w:rsidRDefault="009C6C28" w:rsidP="00437562">
            <w:pPr>
              <w:keepNext/>
              <w:keepLines/>
              <w:rPr>
                <w:noProof/>
              </w:rPr>
            </w:pPr>
          </w:p>
        </w:tc>
        <w:tc>
          <w:tcPr>
            <w:tcW w:w="884" w:type="dxa"/>
            <w:vAlign w:val="bottom"/>
          </w:tcPr>
          <w:p w14:paraId="470809C8" w14:textId="77777777" w:rsidR="009C6C28" w:rsidRPr="00CC376B" w:rsidRDefault="00000000" w:rsidP="00437562">
            <w:pPr>
              <w:keepNext/>
              <w:keepLines/>
              <w:rPr>
                <w:noProof/>
              </w:rPr>
            </w:pPr>
            <w:sdt>
              <w:sdtPr>
                <w:rPr>
                  <w:noProof/>
                </w:rPr>
                <w:alias w:val="Nom :"/>
                <w:tag w:val="Nom :"/>
                <w:id w:val="-1952394560"/>
                <w:placeholder>
                  <w:docPart w:val="C3B64A2B42B748AE82D9AABB8C41D302"/>
                </w:placeholder>
                <w:temporary/>
                <w:showingPlcHdr/>
                <w15:appearance w15:val="hidden"/>
              </w:sdtPr>
              <w:sdtContent>
                <w:r w:rsidR="009478C7" w:rsidRPr="00CC376B">
                  <w:rPr>
                    <w:noProof/>
                    <w:lang w:bidi="fr-FR"/>
                  </w:rPr>
                  <w:t>Nom :</w:t>
                </w:r>
              </w:sdtContent>
            </w:sdt>
          </w:p>
        </w:tc>
        <w:tc>
          <w:tcPr>
            <w:tcW w:w="3215" w:type="dxa"/>
            <w:tcBorders>
              <w:bottom w:val="single" w:sz="2" w:space="0" w:color="6F55D7" w:themeColor="accent1"/>
            </w:tcBorders>
            <w:vAlign w:val="bottom"/>
          </w:tcPr>
          <w:p w14:paraId="1A6C1540" w14:textId="3F23D2A2" w:rsidR="009C6C28" w:rsidRPr="00CC376B" w:rsidRDefault="00480068" w:rsidP="00437562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Alex D</w:t>
            </w:r>
            <w:r w:rsidR="000D7714">
              <w:rPr>
                <w:noProof/>
              </w:rPr>
              <w:t>ubois</w:t>
            </w:r>
          </w:p>
        </w:tc>
      </w:tr>
      <w:tr w:rsidR="009C6C28" w:rsidRPr="00CC376B" w14:paraId="3150B427" w14:textId="77777777" w:rsidTr="002A47F9">
        <w:trPr>
          <w:trHeight w:val="360"/>
        </w:trPr>
        <w:tc>
          <w:tcPr>
            <w:tcW w:w="883" w:type="dxa"/>
            <w:vAlign w:val="bottom"/>
          </w:tcPr>
          <w:p w14:paraId="788C59DE" w14:textId="77777777" w:rsidR="009C6C28" w:rsidRPr="00CC376B" w:rsidRDefault="009B43A2" w:rsidP="00437562">
            <w:pPr>
              <w:rPr>
                <w:noProof/>
              </w:rPr>
            </w:pPr>
            <w:r w:rsidRPr="00CC376B">
              <w:rPr>
                <w:noProof/>
                <w:lang w:bidi="fr-FR"/>
              </w:rPr>
              <w:t>Signature :</w:t>
            </w:r>
          </w:p>
        </w:tc>
        <w:tc>
          <w:tcPr>
            <w:tcW w:w="3215" w:type="dxa"/>
            <w:tcBorders>
              <w:top w:val="single" w:sz="2" w:space="0" w:color="6F55D7" w:themeColor="accent1"/>
              <w:bottom w:val="single" w:sz="2" w:space="0" w:color="6F55D7" w:themeColor="accent1"/>
            </w:tcBorders>
            <w:vAlign w:val="bottom"/>
          </w:tcPr>
          <w:p w14:paraId="3B608300" w14:textId="4E5E9C48" w:rsidR="009C6C28" w:rsidRPr="00CC376B" w:rsidRDefault="004161D8" w:rsidP="0043756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9E607B" wp14:editId="4AB9D8D3">
                  <wp:extent cx="855553" cy="213889"/>
                  <wp:effectExtent l="0" t="0" r="0" b="0"/>
                  <wp:docPr id="1531473236" name="Image 8" descr="Une image contenant noir, obscurité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473236" name="Image 8" descr="Une image contenant noir, obscurité&#10;&#10;Le contenu généré par l’IA peut êtr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184" cy="22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  <w:vAlign w:val="bottom"/>
          </w:tcPr>
          <w:p w14:paraId="008E5977" w14:textId="77777777" w:rsidR="009C6C28" w:rsidRPr="00CC376B" w:rsidRDefault="009C6C28" w:rsidP="00437562">
            <w:pPr>
              <w:rPr>
                <w:noProof/>
              </w:rPr>
            </w:pPr>
          </w:p>
        </w:tc>
        <w:tc>
          <w:tcPr>
            <w:tcW w:w="884" w:type="dxa"/>
            <w:vAlign w:val="bottom"/>
          </w:tcPr>
          <w:p w14:paraId="700AE220" w14:textId="77777777" w:rsidR="009C6C28" w:rsidRPr="00CC376B" w:rsidRDefault="009B43A2" w:rsidP="00437562">
            <w:pPr>
              <w:rPr>
                <w:noProof/>
              </w:rPr>
            </w:pPr>
            <w:r w:rsidRPr="00CC376B">
              <w:rPr>
                <w:noProof/>
                <w:lang w:bidi="fr-FR"/>
              </w:rPr>
              <w:t>Signature :</w:t>
            </w:r>
          </w:p>
        </w:tc>
        <w:tc>
          <w:tcPr>
            <w:tcW w:w="3215" w:type="dxa"/>
            <w:tcBorders>
              <w:top w:val="single" w:sz="2" w:space="0" w:color="6F55D7" w:themeColor="accent1"/>
              <w:bottom w:val="single" w:sz="2" w:space="0" w:color="6F55D7" w:themeColor="accent1"/>
            </w:tcBorders>
            <w:vAlign w:val="bottom"/>
          </w:tcPr>
          <w:p w14:paraId="6C91D2CB" w14:textId="678E149B" w:rsidR="009C6C28" w:rsidRPr="00CC376B" w:rsidRDefault="00C00358" w:rsidP="0043756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B96E7A" wp14:editId="1E30DDA0">
                  <wp:extent cx="796703" cy="199176"/>
                  <wp:effectExtent l="0" t="0" r="0" b="0"/>
                  <wp:docPr id="86191952" name="Image 7" descr="Une image contenant noir, obscurité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91952" name="Image 7" descr="Une image contenant noir, obscurité&#10;&#10;Le contenu généré par l’IA peut êtr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258" cy="21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3A2" w:rsidRPr="00CC376B" w14:paraId="2F0CE72F" w14:textId="77777777" w:rsidTr="002A47F9">
        <w:trPr>
          <w:trHeight w:val="360"/>
        </w:trPr>
        <w:tc>
          <w:tcPr>
            <w:tcW w:w="883" w:type="dxa"/>
            <w:vAlign w:val="bottom"/>
          </w:tcPr>
          <w:p w14:paraId="001C0022" w14:textId="77777777" w:rsidR="009B43A2" w:rsidRPr="00CC376B" w:rsidRDefault="00000000" w:rsidP="00437562">
            <w:pPr>
              <w:rPr>
                <w:noProof/>
              </w:rPr>
            </w:pPr>
            <w:sdt>
              <w:sdtPr>
                <w:rPr>
                  <w:noProof/>
                </w:rPr>
                <w:alias w:val="Titre :"/>
                <w:tag w:val="Titre :"/>
                <w:id w:val="1472322350"/>
                <w:placeholder>
                  <w:docPart w:val="4F2A78868A2B4364830BB4CC52028CB5"/>
                </w:placeholder>
                <w:temporary/>
                <w:showingPlcHdr/>
                <w15:appearance w15:val="hidden"/>
              </w:sdtPr>
              <w:sdtContent>
                <w:r w:rsidR="009B43A2" w:rsidRPr="00CC376B">
                  <w:rPr>
                    <w:noProof/>
                    <w:lang w:bidi="fr-FR"/>
                  </w:rPr>
                  <w:t>Titre :</w:t>
                </w:r>
              </w:sdtContent>
            </w:sdt>
          </w:p>
        </w:tc>
        <w:tc>
          <w:tcPr>
            <w:tcW w:w="3215" w:type="dxa"/>
            <w:tcBorders>
              <w:top w:val="single" w:sz="2" w:space="0" w:color="6F55D7" w:themeColor="accent1"/>
              <w:bottom w:val="single" w:sz="2" w:space="0" w:color="6F55D7" w:themeColor="accent1"/>
            </w:tcBorders>
            <w:vAlign w:val="bottom"/>
          </w:tcPr>
          <w:p w14:paraId="4D3DC229" w14:textId="51823D3F" w:rsidR="009B43A2" w:rsidRPr="00CC376B" w:rsidRDefault="00E82D06" w:rsidP="00437562">
            <w:pPr>
              <w:rPr>
                <w:noProof/>
              </w:rPr>
            </w:pPr>
            <w:r>
              <w:rPr>
                <w:noProof/>
              </w:rPr>
              <w:t>Infirmière Libérale</w:t>
            </w:r>
          </w:p>
        </w:tc>
        <w:tc>
          <w:tcPr>
            <w:tcW w:w="803" w:type="dxa"/>
            <w:vAlign w:val="bottom"/>
          </w:tcPr>
          <w:p w14:paraId="554E865F" w14:textId="77777777" w:rsidR="009B43A2" w:rsidRPr="00CC376B" w:rsidRDefault="009B43A2" w:rsidP="00437562">
            <w:pPr>
              <w:rPr>
                <w:noProof/>
              </w:rPr>
            </w:pPr>
          </w:p>
        </w:tc>
        <w:tc>
          <w:tcPr>
            <w:tcW w:w="884" w:type="dxa"/>
            <w:vAlign w:val="bottom"/>
          </w:tcPr>
          <w:p w14:paraId="4085CCD1" w14:textId="77777777" w:rsidR="009B43A2" w:rsidRPr="00CC376B" w:rsidRDefault="00000000" w:rsidP="00437562">
            <w:pPr>
              <w:rPr>
                <w:noProof/>
              </w:rPr>
            </w:pPr>
            <w:sdt>
              <w:sdtPr>
                <w:rPr>
                  <w:noProof/>
                </w:rPr>
                <w:alias w:val="Titre :"/>
                <w:tag w:val="Titre :"/>
                <w:id w:val="895778259"/>
                <w:placeholder>
                  <w:docPart w:val="CB1D985B7F2948E88F3D58042823838F"/>
                </w:placeholder>
                <w:temporary/>
                <w:showingPlcHdr/>
                <w15:appearance w15:val="hidden"/>
              </w:sdtPr>
              <w:sdtContent>
                <w:r w:rsidR="009B43A2" w:rsidRPr="00CC376B">
                  <w:rPr>
                    <w:noProof/>
                    <w:lang w:bidi="fr-FR"/>
                  </w:rPr>
                  <w:t>Titre :</w:t>
                </w:r>
              </w:sdtContent>
            </w:sdt>
          </w:p>
        </w:tc>
        <w:tc>
          <w:tcPr>
            <w:tcW w:w="3215" w:type="dxa"/>
            <w:tcBorders>
              <w:top w:val="single" w:sz="2" w:space="0" w:color="6F55D7" w:themeColor="accent1"/>
              <w:bottom w:val="single" w:sz="2" w:space="0" w:color="6F55D7" w:themeColor="accent1"/>
            </w:tcBorders>
            <w:vAlign w:val="bottom"/>
          </w:tcPr>
          <w:p w14:paraId="680F53C0" w14:textId="09F43CB3" w:rsidR="009B43A2" w:rsidRPr="00CC376B" w:rsidRDefault="00BE73D1" w:rsidP="00437562">
            <w:pPr>
              <w:rPr>
                <w:noProof/>
              </w:rPr>
            </w:pPr>
            <w:r>
              <w:rPr>
                <w:noProof/>
              </w:rPr>
              <w:t>Développeur Web et Web Mobile</w:t>
            </w:r>
          </w:p>
        </w:tc>
      </w:tr>
    </w:tbl>
    <w:p w14:paraId="1D0DC846" w14:textId="77777777" w:rsidR="009C6C28" w:rsidRPr="00CC376B" w:rsidRDefault="009C6C28">
      <w:pPr>
        <w:spacing w:before="320"/>
        <w:rPr>
          <w:noProof/>
        </w:rPr>
      </w:pPr>
    </w:p>
    <w:sectPr w:rsidR="009C6C28" w:rsidRPr="00CC376B" w:rsidSect="00447310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893" w:right="86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D2A72" w14:textId="77777777" w:rsidR="00A727ED" w:rsidRDefault="00A727ED">
      <w:pPr>
        <w:spacing w:after="0" w:line="240" w:lineRule="auto"/>
      </w:pPr>
      <w:r>
        <w:separator/>
      </w:r>
    </w:p>
  </w:endnote>
  <w:endnote w:type="continuationSeparator" w:id="0">
    <w:p w14:paraId="39FEBFAA" w14:textId="77777777" w:rsidR="00A727ED" w:rsidRDefault="00A7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single" w:sz="4" w:space="0" w:color="462A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u pied de page"/>
    </w:tblPr>
    <w:tblGrid>
      <w:gridCol w:w="7862"/>
      <w:gridCol w:w="1164"/>
    </w:tblGrid>
    <w:tr w:rsidR="00FA68E1" w14:paraId="09D6A259" w14:textId="77777777" w:rsidTr="000B25ED">
      <w:tc>
        <w:tcPr>
          <w:tcW w:w="4355" w:type="pct"/>
        </w:tcPr>
        <w:p w14:paraId="125933C4" w14:textId="17ACE2E0" w:rsidR="00FA68E1" w:rsidRDefault="00D213F3" w:rsidP="00FA68E1">
          <w:pPr>
            <w:pStyle w:val="Pieddepage"/>
            <w:rPr>
              <w:noProof/>
            </w:rPr>
          </w:pPr>
          <w:r>
            <w:rPr>
              <w:noProof/>
              <w:lang w:bidi="fr-FR"/>
            </w:rPr>
            <w:t>Projet : Les soins de Léa</w:t>
          </w:r>
        </w:p>
      </w:tc>
      <w:tc>
        <w:tcPr>
          <w:tcW w:w="645" w:type="pct"/>
        </w:tcPr>
        <w:p w14:paraId="0323A752" w14:textId="77777777" w:rsidR="00FA68E1" w:rsidRDefault="00FA68E1" w:rsidP="00600C56">
          <w:pPr>
            <w:pStyle w:val="Pieddepage"/>
            <w:jc w:val="right"/>
            <w:rPr>
              <w:noProof/>
            </w:rPr>
          </w:pPr>
          <w:r>
            <w:rPr>
              <w:noProof/>
              <w:lang w:bidi="fr-FR"/>
            </w:rPr>
            <w:fldChar w:fldCharType="begin"/>
          </w:r>
          <w:r>
            <w:rPr>
              <w:noProof/>
              <w:lang w:bidi="fr-FR"/>
            </w:rPr>
            <w:instrText xml:space="preserve"> PAGE   \* MERGEFORMAT </w:instrText>
          </w:r>
          <w:r>
            <w:rPr>
              <w:noProof/>
              <w:lang w:bidi="fr-FR"/>
            </w:rPr>
            <w:fldChar w:fldCharType="separate"/>
          </w:r>
          <w:r w:rsidR="00114AFA">
            <w:rPr>
              <w:noProof/>
              <w:lang w:bidi="fr-FR"/>
            </w:rPr>
            <w:t>2</w:t>
          </w:r>
          <w:r>
            <w:rPr>
              <w:noProof/>
              <w:lang w:bidi="fr-FR"/>
            </w:rPr>
            <w:fldChar w:fldCharType="end"/>
          </w:r>
        </w:p>
      </w:tc>
    </w:tr>
  </w:tbl>
  <w:p w14:paraId="0A1EF499" w14:textId="0414CBF5" w:rsidR="009C6C28" w:rsidRDefault="00A5655E" w:rsidP="00FA68E1">
    <w:pPr>
      <w:pStyle w:val="Pieddepage"/>
      <w:rPr>
        <w:noProof/>
      </w:rPr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E98ED3" wp14:editId="1DC0927B">
              <wp:simplePos x="0" y="0"/>
              <wp:positionH relativeFrom="column">
                <wp:posOffset>-807720</wp:posOffset>
              </wp:positionH>
              <wp:positionV relativeFrom="paragraph">
                <wp:posOffset>-743423</wp:posOffset>
              </wp:positionV>
              <wp:extent cx="548640" cy="548640"/>
              <wp:effectExtent l="0" t="0" r="3810" b="3810"/>
              <wp:wrapNone/>
              <wp:docPr id="413220103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7D085D" w14:textId="6EC9B53E" w:rsidR="00A5655E" w:rsidRPr="00DD2180" w:rsidRDefault="0095772B" w:rsidP="00A5655E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FFFFFF" w:themeColor="background1"/>
                              <w:szCs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3AF4A6" wp14:editId="365A44BC">
                                <wp:extent cx="353060" cy="353060"/>
                                <wp:effectExtent l="0" t="0" r="8890" b="8890"/>
                                <wp:docPr id="262072218" name="Image 6" descr="Une image contenant cœur, Saint-Valentin&#10;&#10;Le contenu généré par l’IA peut êtr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91628234" name="Image 6" descr="Une image contenant cœur, Saint-Valentin&#10;&#10;Le contenu généré par l’IA peut être incorrect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3060" cy="353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E98ED3" id="_x0000_s1027" alt="&quot;&quot;" style="position:absolute;margin-left:-63.6pt;margin-top:-58.55pt;width:43.2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" fillcolor="white [3212]" stroked="f" strokeweight="1pt">
              <o:lock v:ext="edit" aspectratio="t"/>
              <v:textbox>
                <w:txbxContent>
                  <w:p w14:paraId="607D085D" w14:textId="6EC9B53E" w:rsidR="00A5655E" w:rsidRPr="00DD2180" w:rsidRDefault="0095772B" w:rsidP="00A5655E">
                    <w:pPr>
                      <w:jc w:val="center"/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  <w:szCs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B3AF4A6" wp14:editId="365A44BC">
                          <wp:extent cx="353060" cy="353060"/>
                          <wp:effectExtent l="0" t="0" r="8890" b="8890"/>
                          <wp:docPr id="262072218" name="Image 6" descr="Une image contenant cœur, Saint-Valentin&#10;&#10;Le contenu généré par l’IA peut être incorrect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91628234" name="Image 6" descr="Une image contenant cœur, Saint-Valentin&#10;&#10;Le contenu généré par l’IA peut être incorrect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3060" cy="353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single" w:sz="4" w:space="0" w:color="462A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u pied de page"/>
    </w:tblPr>
    <w:tblGrid>
      <w:gridCol w:w="7862"/>
      <w:gridCol w:w="1164"/>
    </w:tblGrid>
    <w:tr w:rsidR="00051324" w14:paraId="3CA19800" w14:textId="77777777" w:rsidTr="00D41B39">
      <w:tc>
        <w:tcPr>
          <w:tcW w:w="4355" w:type="pct"/>
        </w:tcPr>
        <w:p w14:paraId="0B6C068F" w14:textId="1AEA0385" w:rsidR="00051324" w:rsidRDefault="00B67E04" w:rsidP="00051324">
          <w:pPr>
            <w:pStyle w:val="Pieddepage"/>
            <w:rPr>
              <w:noProof/>
            </w:rPr>
          </w:pPr>
          <w:r>
            <w:rPr>
              <w:noProof/>
              <w:lang w:bidi="fr-FR"/>
            </w:rPr>
            <w:t>Projet : Les soins de Léa</w:t>
          </w:r>
        </w:p>
      </w:tc>
      <w:tc>
        <w:tcPr>
          <w:tcW w:w="645" w:type="pct"/>
        </w:tcPr>
        <w:p w14:paraId="4A446348" w14:textId="77777777" w:rsidR="00051324" w:rsidRDefault="00051324" w:rsidP="00E07F13">
          <w:pPr>
            <w:pStyle w:val="Pieddepage"/>
            <w:jc w:val="right"/>
            <w:rPr>
              <w:noProof/>
            </w:rPr>
          </w:pPr>
          <w:r>
            <w:rPr>
              <w:noProof/>
              <w:lang w:bidi="fr-FR"/>
            </w:rPr>
            <w:fldChar w:fldCharType="begin"/>
          </w:r>
          <w:r>
            <w:rPr>
              <w:noProof/>
              <w:lang w:bidi="fr-FR"/>
            </w:rPr>
            <w:instrText xml:space="preserve"> PAGE   \* MERGEFORMAT </w:instrText>
          </w:r>
          <w:r>
            <w:rPr>
              <w:noProof/>
              <w:lang w:bidi="fr-FR"/>
            </w:rPr>
            <w:fldChar w:fldCharType="separate"/>
          </w:r>
          <w:r w:rsidR="00430971">
            <w:rPr>
              <w:noProof/>
              <w:lang w:bidi="fr-FR"/>
            </w:rPr>
            <w:t>1</w:t>
          </w:r>
          <w:r>
            <w:rPr>
              <w:noProof/>
              <w:lang w:bidi="fr-FR"/>
            </w:rPr>
            <w:fldChar w:fldCharType="end"/>
          </w:r>
        </w:p>
      </w:tc>
    </w:tr>
  </w:tbl>
  <w:p w14:paraId="1E50FF7C" w14:textId="77777777" w:rsidR="00E223AE" w:rsidRDefault="00A04567">
    <w:pPr>
      <w:pStyle w:val="Pieddepage"/>
      <w:rPr>
        <w:noProof/>
      </w:rPr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1B60C6E" wp14:editId="6D473DEA">
              <wp:simplePos x="0" y="0"/>
              <wp:positionH relativeFrom="column">
                <wp:posOffset>-807247</wp:posOffset>
              </wp:positionH>
              <wp:positionV relativeFrom="paragraph">
                <wp:posOffset>-736600</wp:posOffset>
              </wp:positionV>
              <wp:extent cx="548640" cy="548640"/>
              <wp:effectExtent l="0" t="0" r="3810" b="3810"/>
              <wp:wrapNone/>
              <wp:docPr id="1025208893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F445C" w14:textId="0727A9BE" w:rsidR="00A04567" w:rsidRPr="00DD2180" w:rsidRDefault="0095772B" w:rsidP="00A04567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FFFFFF" w:themeColor="background1"/>
                              <w:szCs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518EE" wp14:editId="57ACBFC5">
                                <wp:extent cx="353060" cy="353060"/>
                                <wp:effectExtent l="0" t="0" r="8890" b="8890"/>
                                <wp:docPr id="891628234" name="Image 6" descr="Une image contenant cœur, Saint-Valentin&#10;&#10;Le contenu généré par l’IA peut êtr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91628234" name="Image 6" descr="Une image contenant cœur, Saint-Valentin&#10;&#10;Le contenu généré par l’IA peut être incorrect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3060" cy="353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B60C6E" id="_x0000_s1028" alt="&quot;&quot;" style="position:absolute;margin-left:-63.55pt;margin-top:-58pt;width:43.2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" fillcolor="white [3212]" stroked="f" strokeweight="1pt">
              <o:lock v:ext="edit" aspectratio="t"/>
              <v:textbox>
                <w:txbxContent>
                  <w:p w14:paraId="788F445C" w14:textId="0727A9BE" w:rsidR="00A04567" w:rsidRPr="00DD2180" w:rsidRDefault="0095772B" w:rsidP="00A04567">
                    <w:pPr>
                      <w:jc w:val="center"/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  <w:szCs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518EE" wp14:editId="57ACBFC5">
                          <wp:extent cx="353060" cy="353060"/>
                          <wp:effectExtent l="0" t="0" r="8890" b="8890"/>
                          <wp:docPr id="891628234" name="Image 6" descr="Une image contenant cœur, Saint-Valentin&#10;&#10;Le contenu généré par l’IA peut être incorrect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91628234" name="Image 6" descr="Une image contenant cœur, Saint-Valentin&#10;&#10;Le contenu généré par l’IA peut être incorrect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3060" cy="353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C5146" w14:textId="77777777" w:rsidR="00A727ED" w:rsidRDefault="00A727ED">
      <w:pPr>
        <w:spacing w:after="0" w:line="240" w:lineRule="auto"/>
      </w:pPr>
      <w:r>
        <w:separator/>
      </w:r>
    </w:p>
  </w:footnote>
  <w:footnote w:type="continuationSeparator" w:id="0">
    <w:p w14:paraId="4A94D2F7" w14:textId="77777777" w:rsidR="00A727ED" w:rsidRDefault="00A72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75DF0" w14:textId="77777777" w:rsidR="00907604" w:rsidRDefault="002D25F0">
    <w:pPr>
      <w:pStyle w:val="En-tte"/>
      <w:rPr>
        <w:noProof/>
      </w:rPr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3DECB1F" wp14:editId="752342E5">
              <wp:simplePos x="0" y="0"/>
              <wp:positionH relativeFrom="column">
                <wp:posOffset>-1296063</wp:posOffset>
              </wp:positionH>
              <wp:positionV relativeFrom="paragraph">
                <wp:posOffset>-481055</wp:posOffset>
              </wp:positionV>
              <wp:extent cx="215900" cy="10845579"/>
              <wp:effectExtent l="0" t="0" r="0" b="0"/>
              <wp:wrapNone/>
              <wp:docPr id="2637781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00" cy="1084557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09A7A7" id="Rectangle 3" o:spid="_x0000_s1026" alt="&quot;&quot;" style="position:absolute;margin-left:-102.05pt;margin-top:-37.9pt;width:17pt;height:8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" fillcolor="#6f55d7 [3204]" stroked="f" strokeweight="1pt"/>
          </w:pict>
        </mc:Fallback>
      </mc:AlternateContent>
    </w:r>
    <w:r w:rsidR="00A5655E">
      <w:rPr>
        <w:noProof/>
        <w:lang w:bidi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4CA34D7" wp14:editId="3C59FA71">
              <wp:simplePos x="0" y="0"/>
              <wp:positionH relativeFrom="column">
                <wp:posOffset>-758190</wp:posOffset>
              </wp:positionH>
              <wp:positionV relativeFrom="paragraph">
                <wp:posOffset>-1679413</wp:posOffset>
              </wp:positionV>
              <wp:extent cx="548640" cy="548640"/>
              <wp:effectExtent l="0" t="0" r="0" b="0"/>
              <wp:wrapNone/>
              <wp:docPr id="1974722569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E38FA4" w14:textId="77777777" w:rsidR="0044384D" w:rsidRPr="00DD2180" w:rsidRDefault="0044384D" w:rsidP="0044384D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FFFFFF" w:themeColor="background1"/>
                              <w:szCs w:val="16"/>
                            </w:rPr>
                          </w:pPr>
                          <w:r w:rsidRPr="00DD2180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Cs w:val="16"/>
                              <w:lang w:bidi="fr-FR"/>
                            </w:rPr>
                            <w:t>VOTRE LOGO ICI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CA34D7" id="Rectangle 1" o:spid="_x0000_s1026" alt="&quot;&quot;" style="position:absolute;margin-left:-59.7pt;margin-top:-132.25pt;width:43.2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" fillcolor="#2e1c78 [1604]" stroked="f" strokeweight="1pt">
              <o:lock v:ext="edit" aspectratio="t"/>
              <v:textbox>
                <w:txbxContent>
                  <w:p w14:paraId="62E38FA4" w14:textId="77777777" w:rsidR="0044384D" w:rsidRPr="00DD2180" w:rsidRDefault="0044384D" w:rsidP="0044384D">
                    <w:pPr>
                      <w:jc w:val="center"/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  <w:szCs w:val="16"/>
                      </w:rPr>
                    </w:pPr>
                    <w:r w:rsidRPr="00DD2180">
                      <w:rPr>
                        <w:rFonts w:asciiTheme="majorHAnsi" w:hAnsiTheme="majorHAnsi"/>
                        <w:b/>
                        <w:color w:val="FFFFFF" w:themeColor="background1"/>
                        <w:szCs w:val="16"/>
                        <w:lang w:bidi="fr-FR"/>
                      </w:rPr>
                      <w:t>VOTRE LOGO ICI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5013A" w14:textId="77777777" w:rsidR="00E223AE" w:rsidRDefault="008F4F42">
    <w:pPr>
      <w:pStyle w:val="En-tte"/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6CE57F" wp14:editId="0CACF169">
              <wp:simplePos x="0" y="0"/>
              <wp:positionH relativeFrom="column">
                <wp:posOffset>-1288111</wp:posOffset>
              </wp:positionH>
              <wp:positionV relativeFrom="paragraph">
                <wp:posOffset>-504908</wp:posOffset>
              </wp:positionV>
              <wp:extent cx="215900" cy="10837628"/>
              <wp:effectExtent l="0" t="0" r="0" b="1905"/>
              <wp:wrapNone/>
              <wp:docPr id="588563744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00" cy="10837628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DC4D7B" id="Rectangle 3" o:spid="_x0000_s1026" alt="&quot;&quot;" style="position:absolute;margin-left:-101.45pt;margin-top:-39.75pt;width:17pt;height:8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" fillcolor="#6f55d7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42368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568CF"/>
    <w:multiLevelType w:val="hybridMultilevel"/>
    <w:tmpl w:val="25D0E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2846BE"/>
    <w:multiLevelType w:val="hybridMultilevel"/>
    <w:tmpl w:val="382A0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D11282"/>
    <w:multiLevelType w:val="hybridMultilevel"/>
    <w:tmpl w:val="5B6EE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1A1973"/>
    <w:multiLevelType w:val="multilevel"/>
    <w:tmpl w:val="0EB8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EA51B5"/>
    <w:multiLevelType w:val="multilevel"/>
    <w:tmpl w:val="95F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351D6C"/>
    <w:multiLevelType w:val="multilevel"/>
    <w:tmpl w:val="E130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F4BB6"/>
    <w:multiLevelType w:val="hybridMultilevel"/>
    <w:tmpl w:val="9C9A67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1D0496"/>
    <w:multiLevelType w:val="hybridMultilevel"/>
    <w:tmpl w:val="1AFCB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795F2E"/>
    <w:multiLevelType w:val="multilevel"/>
    <w:tmpl w:val="53B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165FB6"/>
    <w:multiLevelType w:val="multilevel"/>
    <w:tmpl w:val="3A5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E5FB8"/>
    <w:multiLevelType w:val="multilevel"/>
    <w:tmpl w:val="A29C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D2983"/>
    <w:multiLevelType w:val="multilevel"/>
    <w:tmpl w:val="70FC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E7419C"/>
    <w:multiLevelType w:val="multilevel"/>
    <w:tmpl w:val="5AC6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350427">
    <w:abstractNumId w:val="23"/>
  </w:num>
  <w:num w:numId="2" w16cid:durableId="468548620">
    <w:abstractNumId w:val="17"/>
  </w:num>
  <w:num w:numId="3" w16cid:durableId="1851750148">
    <w:abstractNumId w:val="19"/>
  </w:num>
  <w:num w:numId="4" w16cid:durableId="1955165502">
    <w:abstractNumId w:val="9"/>
  </w:num>
  <w:num w:numId="5" w16cid:durableId="805321739">
    <w:abstractNumId w:val="7"/>
  </w:num>
  <w:num w:numId="6" w16cid:durableId="996108601">
    <w:abstractNumId w:val="6"/>
  </w:num>
  <w:num w:numId="7" w16cid:durableId="1563251604">
    <w:abstractNumId w:val="5"/>
  </w:num>
  <w:num w:numId="8" w16cid:durableId="1540631311">
    <w:abstractNumId w:val="4"/>
  </w:num>
  <w:num w:numId="9" w16cid:durableId="1522544704">
    <w:abstractNumId w:val="8"/>
  </w:num>
  <w:num w:numId="10" w16cid:durableId="1605073417">
    <w:abstractNumId w:val="3"/>
  </w:num>
  <w:num w:numId="11" w16cid:durableId="647174185">
    <w:abstractNumId w:val="2"/>
  </w:num>
  <w:num w:numId="12" w16cid:durableId="607279322">
    <w:abstractNumId w:val="1"/>
  </w:num>
  <w:num w:numId="13" w16cid:durableId="440416801">
    <w:abstractNumId w:val="0"/>
  </w:num>
  <w:num w:numId="14" w16cid:durableId="834761342">
    <w:abstractNumId w:val="9"/>
  </w:num>
  <w:num w:numId="15" w16cid:durableId="965551288">
    <w:abstractNumId w:val="15"/>
  </w:num>
  <w:num w:numId="16" w16cid:durableId="1814372370">
    <w:abstractNumId w:val="24"/>
  </w:num>
  <w:num w:numId="17" w16cid:durableId="651523137">
    <w:abstractNumId w:val="21"/>
  </w:num>
  <w:num w:numId="18" w16cid:durableId="1918899275">
    <w:abstractNumId w:val="22"/>
  </w:num>
  <w:num w:numId="19" w16cid:durableId="1761753831">
    <w:abstractNumId w:val="20"/>
  </w:num>
  <w:num w:numId="20" w16cid:durableId="1774084632">
    <w:abstractNumId w:val="25"/>
  </w:num>
  <w:num w:numId="21" w16cid:durableId="1837303391">
    <w:abstractNumId w:val="13"/>
  </w:num>
  <w:num w:numId="22" w16cid:durableId="107742513">
    <w:abstractNumId w:val="14"/>
  </w:num>
  <w:num w:numId="23" w16cid:durableId="1526286911">
    <w:abstractNumId w:val="18"/>
  </w:num>
  <w:num w:numId="24" w16cid:durableId="298539684">
    <w:abstractNumId w:val="10"/>
  </w:num>
  <w:num w:numId="25" w16cid:durableId="294217738">
    <w:abstractNumId w:val="11"/>
  </w:num>
  <w:num w:numId="26" w16cid:durableId="1228300918">
    <w:abstractNumId w:val="16"/>
  </w:num>
  <w:num w:numId="27" w16cid:durableId="12668135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4A"/>
    <w:rsid w:val="0000723D"/>
    <w:rsid w:val="00011CC2"/>
    <w:rsid w:val="00017F5C"/>
    <w:rsid w:val="000304D8"/>
    <w:rsid w:val="000317B7"/>
    <w:rsid w:val="000370F5"/>
    <w:rsid w:val="00040CC8"/>
    <w:rsid w:val="00050EC9"/>
    <w:rsid w:val="00051324"/>
    <w:rsid w:val="00072D89"/>
    <w:rsid w:val="000814B5"/>
    <w:rsid w:val="000855A3"/>
    <w:rsid w:val="000A24D4"/>
    <w:rsid w:val="000A4492"/>
    <w:rsid w:val="000B2A03"/>
    <w:rsid w:val="000C0BB3"/>
    <w:rsid w:val="000D5A94"/>
    <w:rsid w:val="000D7714"/>
    <w:rsid w:val="000E2A83"/>
    <w:rsid w:val="000E5ED4"/>
    <w:rsid w:val="000E7C6A"/>
    <w:rsid w:val="000F1DA1"/>
    <w:rsid w:val="000F56C1"/>
    <w:rsid w:val="000F5C26"/>
    <w:rsid w:val="001073EE"/>
    <w:rsid w:val="00111877"/>
    <w:rsid w:val="00114AFA"/>
    <w:rsid w:val="00114C10"/>
    <w:rsid w:val="001171B5"/>
    <w:rsid w:val="00121082"/>
    <w:rsid w:val="00125952"/>
    <w:rsid w:val="001317FF"/>
    <w:rsid w:val="00140EF1"/>
    <w:rsid w:val="00154E3F"/>
    <w:rsid w:val="00163C4C"/>
    <w:rsid w:val="00175D7F"/>
    <w:rsid w:val="00176329"/>
    <w:rsid w:val="001802B0"/>
    <w:rsid w:val="00182156"/>
    <w:rsid w:val="00184949"/>
    <w:rsid w:val="001914F0"/>
    <w:rsid w:val="001A001A"/>
    <w:rsid w:val="001A1F44"/>
    <w:rsid w:val="001B0490"/>
    <w:rsid w:val="001C23CA"/>
    <w:rsid w:val="001D29B5"/>
    <w:rsid w:val="001D606A"/>
    <w:rsid w:val="001E557E"/>
    <w:rsid w:val="001E5A6D"/>
    <w:rsid w:val="002164DC"/>
    <w:rsid w:val="00222049"/>
    <w:rsid w:val="00225122"/>
    <w:rsid w:val="0022618C"/>
    <w:rsid w:val="00236FC3"/>
    <w:rsid w:val="00242D6A"/>
    <w:rsid w:val="0024342F"/>
    <w:rsid w:val="00261DC5"/>
    <w:rsid w:val="00277B3D"/>
    <w:rsid w:val="002816AA"/>
    <w:rsid w:val="002877CF"/>
    <w:rsid w:val="00293731"/>
    <w:rsid w:val="002A03DB"/>
    <w:rsid w:val="002A2537"/>
    <w:rsid w:val="002A47F9"/>
    <w:rsid w:val="002B0DB6"/>
    <w:rsid w:val="002C3905"/>
    <w:rsid w:val="002C6224"/>
    <w:rsid w:val="002D25F0"/>
    <w:rsid w:val="00302089"/>
    <w:rsid w:val="0030304E"/>
    <w:rsid w:val="003044F1"/>
    <w:rsid w:val="00315EA4"/>
    <w:rsid w:val="0031776C"/>
    <w:rsid w:val="00317A13"/>
    <w:rsid w:val="0032517A"/>
    <w:rsid w:val="0032715E"/>
    <w:rsid w:val="0033652C"/>
    <w:rsid w:val="00340714"/>
    <w:rsid w:val="00347720"/>
    <w:rsid w:val="00350622"/>
    <w:rsid w:val="00357259"/>
    <w:rsid w:val="003668B5"/>
    <w:rsid w:val="003872CA"/>
    <w:rsid w:val="00387DCB"/>
    <w:rsid w:val="00387F64"/>
    <w:rsid w:val="003C3FEC"/>
    <w:rsid w:val="003D1986"/>
    <w:rsid w:val="003D6A2B"/>
    <w:rsid w:val="00415ABA"/>
    <w:rsid w:val="004161D8"/>
    <w:rsid w:val="004173D9"/>
    <w:rsid w:val="00420614"/>
    <w:rsid w:val="00423B8E"/>
    <w:rsid w:val="00425040"/>
    <w:rsid w:val="00430971"/>
    <w:rsid w:val="00434900"/>
    <w:rsid w:val="00436C3B"/>
    <w:rsid w:val="00437562"/>
    <w:rsid w:val="00437840"/>
    <w:rsid w:val="00440DD8"/>
    <w:rsid w:val="0044384D"/>
    <w:rsid w:val="00443E76"/>
    <w:rsid w:val="00444A8E"/>
    <w:rsid w:val="00447310"/>
    <w:rsid w:val="004542C8"/>
    <w:rsid w:val="00461138"/>
    <w:rsid w:val="004623A5"/>
    <w:rsid w:val="0046686E"/>
    <w:rsid w:val="0046702D"/>
    <w:rsid w:val="00470015"/>
    <w:rsid w:val="00480068"/>
    <w:rsid w:val="004842A5"/>
    <w:rsid w:val="004958EB"/>
    <w:rsid w:val="00497D55"/>
    <w:rsid w:val="004A00CF"/>
    <w:rsid w:val="004A1D6D"/>
    <w:rsid w:val="004A38B3"/>
    <w:rsid w:val="004A3DD4"/>
    <w:rsid w:val="004A5C7C"/>
    <w:rsid w:val="004C000E"/>
    <w:rsid w:val="004C1E80"/>
    <w:rsid w:val="004C34F2"/>
    <w:rsid w:val="004C3DDB"/>
    <w:rsid w:val="004D118C"/>
    <w:rsid w:val="004E0494"/>
    <w:rsid w:val="004E7EDA"/>
    <w:rsid w:val="004F0B4D"/>
    <w:rsid w:val="004F2BFC"/>
    <w:rsid w:val="004F3AD6"/>
    <w:rsid w:val="005043C5"/>
    <w:rsid w:val="00511D04"/>
    <w:rsid w:val="005157ED"/>
    <w:rsid w:val="005221F2"/>
    <w:rsid w:val="0052319D"/>
    <w:rsid w:val="005317C5"/>
    <w:rsid w:val="00541557"/>
    <w:rsid w:val="00565CC0"/>
    <w:rsid w:val="0057362D"/>
    <w:rsid w:val="00574C14"/>
    <w:rsid w:val="00575649"/>
    <w:rsid w:val="005762C3"/>
    <w:rsid w:val="00584D92"/>
    <w:rsid w:val="005A24B4"/>
    <w:rsid w:val="005A2DD8"/>
    <w:rsid w:val="005A5020"/>
    <w:rsid w:val="005B1B36"/>
    <w:rsid w:val="005B4E63"/>
    <w:rsid w:val="005D5C74"/>
    <w:rsid w:val="005F0ECB"/>
    <w:rsid w:val="005F6CB3"/>
    <w:rsid w:val="00600C56"/>
    <w:rsid w:val="00603770"/>
    <w:rsid w:val="00611A9E"/>
    <w:rsid w:val="0061410C"/>
    <w:rsid w:val="006166A2"/>
    <w:rsid w:val="006207DA"/>
    <w:rsid w:val="00620F7A"/>
    <w:rsid w:val="00634A3A"/>
    <w:rsid w:val="0065144F"/>
    <w:rsid w:val="00651CE2"/>
    <w:rsid w:val="00654881"/>
    <w:rsid w:val="00655B27"/>
    <w:rsid w:val="0066083C"/>
    <w:rsid w:val="0066196B"/>
    <w:rsid w:val="00667E73"/>
    <w:rsid w:val="0067377F"/>
    <w:rsid w:val="00673A4B"/>
    <w:rsid w:val="006851E1"/>
    <w:rsid w:val="006905B1"/>
    <w:rsid w:val="0069571F"/>
    <w:rsid w:val="006964C0"/>
    <w:rsid w:val="006A203A"/>
    <w:rsid w:val="006A493C"/>
    <w:rsid w:val="006A4DFA"/>
    <w:rsid w:val="006B1D79"/>
    <w:rsid w:val="006B23CE"/>
    <w:rsid w:val="006C39AB"/>
    <w:rsid w:val="006D3CB7"/>
    <w:rsid w:val="006E2526"/>
    <w:rsid w:val="006E6271"/>
    <w:rsid w:val="006F502A"/>
    <w:rsid w:val="007008F5"/>
    <w:rsid w:val="00702BE7"/>
    <w:rsid w:val="00705503"/>
    <w:rsid w:val="00720087"/>
    <w:rsid w:val="007313D8"/>
    <w:rsid w:val="007330E9"/>
    <w:rsid w:val="007355BF"/>
    <w:rsid w:val="007417B1"/>
    <w:rsid w:val="007545FF"/>
    <w:rsid w:val="0076349C"/>
    <w:rsid w:val="007758BC"/>
    <w:rsid w:val="00783AEA"/>
    <w:rsid w:val="0079103F"/>
    <w:rsid w:val="007917FF"/>
    <w:rsid w:val="00793F5F"/>
    <w:rsid w:val="00794FCF"/>
    <w:rsid w:val="007967C8"/>
    <w:rsid w:val="0079783A"/>
    <w:rsid w:val="007A481B"/>
    <w:rsid w:val="007C32C1"/>
    <w:rsid w:val="007F05F3"/>
    <w:rsid w:val="007F09FC"/>
    <w:rsid w:val="007F2EA4"/>
    <w:rsid w:val="007F6EE7"/>
    <w:rsid w:val="007F7E86"/>
    <w:rsid w:val="008102D0"/>
    <w:rsid w:val="00815C2A"/>
    <w:rsid w:val="00821570"/>
    <w:rsid w:val="0082200C"/>
    <w:rsid w:val="00822DC7"/>
    <w:rsid w:val="008233BD"/>
    <w:rsid w:val="008304F9"/>
    <w:rsid w:val="008414A8"/>
    <w:rsid w:val="00847278"/>
    <w:rsid w:val="00847C21"/>
    <w:rsid w:val="00854E6D"/>
    <w:rsid w:val="00861A2B"/>
    <w:rsid w:val="00870EA1"/>
    <w:rsid w:val="00893327"/>
    <w:rsid w:val="00893C16"/>
    <w:rsid w:val="008956DE"/>
    <w:rsid w:val="008B762E"/>
    <w:rsid w:val="008C6AB1"/>
    <w:rsid w:val="008C772B"/>
    <w:rsid w:val="008D18E6"/>
    <w:rsid w:val="008D2016"/>
    <w:rsid w:val="008D37B8"/>
    <w:rsid w:val="008D7ECD"/>
    <w:rsid w:val="008E5B13"/>
    <w:rsid w:val="008F493D"/>
    <w:rsid w:val="008F4F42"/>
    <w:rsid w:val="008F5E33"/>
    <w:rsid w:val="0090037E"/>
    <w:rsid w:val="00907604"/>
    <w:rsid w:val="00911A97"/>
    <w:rsid w:val="00912A23"/>
    <w:rsid w:val="00922AC2"/>
    <w:rsid w:val="00940BCA"/>
    <w:rsid w:val="009426BF"/>
    <w:rsid w:val="00944E1A"/>
    <w:rsid w:val="009478C7"/>
    <w:rsid w:val="0095772B"/>
    <w:rsid w:val="0096084F"/>
    <w:rsid w:val="0096148E"/>
    <w:rsid w:val="00980067"/>
    <w:rsid w:val="00980DAB"/>
    <w:rsid w:val="009A013D"/>
    <w:rsid w:val="009A6718"/>
    <w:rsid w:val="009A6E80"/>
    <w:rsid w:val="009B0A6C"/>
    <w:rsid w:val="009B43A2"/>
    <w:rsid w:val="009C5E9F"/>
    <w:rsid w:val="009C6C28"/>
    <w:rsid w:val="009C7DAA"/>
    <w:rsid w:val="009C7E01"/>
    <w:rsid w:val="009D7A39"/>
    <w:rsid w:val="009E14D5"/>
    <w:rsid w:val="009E3BC6"/>
    <w:rsid w:val="009F308F"/>
    <w:rsid w:val="009F366D"/>
    <w:rsid w:val="009F41BE"/>
    <w:rsid w:val="009F5B2A"/>
    <w:rsid w:val="00A012B0"/>
    <w:rsid w:val="00A04567"/>
    <w:rsid w:val="00A06EC4"/>
    <w:rsid w:val="00A11EC5"/>
    <w:rsid w:val="00A1349D"/>
    <w:rsid w:val="00A241BA"/>
    <w:rsid w:val="00A27041"/>
    <w:rsid w:val="00A5107B"/>
    <w:rsid w:val="00A515DE"/>
    <w:rsid w:val="00A5655E"/>
    <w:rsid w:val="00A727ED"/>
    <w:rsid w:val="00A804BB"/>
    <w:rsid w:val="00A81F96"/>
    <w:rsid w:val="00A84E14"/>
    <w:rsid w:val="00A86F0D"/>
    <w:rsid w:val="00AA5754"/>
    <w:rsid w:val="00AB3A76"/>
    <w:rsid w:val="00AB726B"/>
    <w:rsid w:val="00AD16EC"/>
    <w:rsid w:val="00AD720C"/>
    <w:rsid w:val="00AE3158"/>
    <w:rsid w:val="00AE5E85"/>
    <w:rsid w:val="00AF0124"/>
    <w:rsid w:val="00AF182B"/>
    <w:rsid w:val="00AF4EE4"/>
    <w:rsid w:val="00B04E51"/>
    <w:rsid w:val="00B12ECB"/>
    <w:rsid w:val="00B15F09"/>
    <w:rsid w:val="00B45143"/>
    <w:rsid w:val="00B460FB"/>
    <w:rsid w:val="00B5119A"/>
    <w:rsid w:val="00B55DE2"/>
    <w:rsid w:val="00B67E04"/>
    <w:rsid w:val="00B7042C"/>
    <w:rsid w:val="00B70EFE"/>
    <w:rsid w:val="00B74C65"/>
    <w:rsid w:val="00B762FA"/>
    <w:rsid w:val="00B82272"/>
    <w:rsid w:val="00B91919"/>
    <w:rsid w:val="00B935DE"/>
    <w:rsid w:val="00BB265A"/>
    <w:rsid w:val="00BB4168"/>
    <w:rsid w:val="00BC104A"/>
    <w:rsid w:val="00BC3552"/>
    <w:rsid w:val="00BC5880"/>
    <w:rsid w:val="00BC7826"/>
    <w:rsid w:val="00BC7F80"/>
    <w:rsid w:val="00BD1B58"/>
    <w:rsid w:val="00BD6BD3"/>
    <w:rsid w:val="00BE0019"/>
    <w:rsid w:val="00BE73D1"/>
    <w:rsid w:val="00BE7756"/>
    <w:rsid w:val="00BF5882"/>
    <w:rsid w:val="00C00358"/>
    <w:rsid w:val="00C071EE"/>
    <w:rsid w:val="00C20D83"/>
    <w:rsid w:val="00C33AC5"/>
    <w:rsid w:val="00C35F03"/>
    <w:rsid w:val="00C36B40"/>
    <w:rsid w:val="00C47D41"/>
    <w:rsid w:val="00C53D0F"/>
    <w:rsid w:val="00C702D5"/>
    <w:rsid w:val="00C86507"/>
    <w:rsid w:val="00C93C36"/>
    <w:rsid w:val="00C94818"/>
    <w:rsid w:val="00CC376B"/>
    <w:rsid w:val="00CC3EEE"/>
    <w:rsid w:val="00CD48A7"/>
    <w:rsid w:val="00CE0F8D"/>
    <w:rsid w:val="00CE1581"/>
    <w:rsid w:val="00CE68B6"/>
    <w:rsid w:val="00D04347"/>
    <w:rsid w:val="00D17AF7"/>
    <w:rsid w:val="00D213F3"/>
    <w:rsid w:val="00D269FC"/>
    <w:rsid w:val="00D34691"/>
    <w:rsid w:val="00D5046C"/>
    <w:rsid w:val="00D75856"/>
    <w:rsid w:val="00D92DAA"/>
    <w:rsid w:val="00DA2B29"/>
    <w:rsid w:val="00DA53F8"/>
    <w:rsid w:val="00DB25A0"/>
    <w:rsid w:val="00DB279F"/>
    <w:rsid w:val="00DB70C2"/>
    <w:rsid w:val="00DC037D"/>
    <w:rsid w:val="00DC0B5C"/>
    <w:rsid w:val="00DC77D0"/>
    <w:rsid w:val="00DC7974"/>
    <w:rsid w:val="00DD2180"/>
    <w:rsid w:val="00DE334A"/>
    <w:rsid w:val="00E00919"/>
    <w:rsid w:val="00E07F13"/>
    <w:rsid w:val="00E10A0E"/>
    <w:rsid w:val="00E223AE"/>
    <w:rsid w:val="00E34284"/>
    <w:rsid w:val="00E345CA"/>
    <w:rsid w:val="00E34EDA"/>
    <w:rsid w:val="00E45BAE"/>
    <w:rsid w:val="00E54A47"/>
    <w:rsid w:val="00E64A76"/>
    <w:rsid w:val="00E76A9F"/>
    <w:rsid w:val="00E803F4"/>
    <w:rsid w:val="00E82D06"/>
    <w:rsid w:val="00E83373"/>
    <w:rsid w:val="00E86A52"/>
    <w:rsid w:val="00E87E7A"/>
    <w:rsid w:val="00E916F9"/>
    <w:rsid w:val="00E92A26"/>
    <w:rsid w:val="00EA0CC0"/>
    <w:rsid w:val="00EC1C91"/>
    <w:rsid w:val="00EC6DDE"/>
    <w:rsid w:val="00EC7A87"/>
    <w:rsid w:val="00ED4A0E"/>
    <w:rsid w:val="00EE6F4A"/>
    <w:rsid w:val="00EF141A"/>
    <w:rsid w:val="00F04441"/>
    <w:rsid w:val="00F42C75"/>
    <w:rsid w:val="00F51FA3"/>
    <w:rsid w:val="00F66BED"/>
    <w:rsid w:val="00F704E3"/>
    <w:rsid w:val="00F87688"/>
    <w:rsid w:val="00F8778B"/>
    <w:rsid w:val="00F92B29"/>
    <w:rsid w:val="00FA68E1"/>
    <w:rsid w:val="00FB21C9"/>
    <w:rsid w:val="00FB66A4"/>
    <w:rsid w:val="00FE2251"/>
    <w:rsid w:val="00FE2675"/>
    <w:rsid w:val="00FF33BD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0AB0C1"/>
  <w15:chartTrackingRefBased/>
  <w15:docId w15:val="{FF370B5F-8B8B-4BED-8209-E5B7434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4546A" w:themeColor="text2"/>
        <w:lang w:val="fr-FR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D0"/>
    <w:rPr>
      <w:color w:val="000000" w:themeColor="text1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6207DA"/>
    <w:pPr>
      <w:keepNext/>
      <w:keepLines/>
      <w:pBdr>
        <w:bottom w:val="single" w:sz="8" w:space="0" w:color="E2DDF7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="Times New Roman (Headings CS)"/>
      <w:color w:val="462AB5" w:themeColor="accent1" w:themeShade="BF"/>
      <w:spacing w:val="10"/>
      <w:sz w:val="32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62A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62A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1C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E1C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sid w:val="005A2DD8"/>
    <w:rPr>
      <w:color w:val="462AB5" w:themeColor="accent1" w:themeShade="BF"/>
    </w:rPr>
  </w:style>
  <w:style w:type="paragraph" w:styleId="Titre">
    <w:name w:val="Title"/>
    <w:basedOn w:val="Normal"/>
    <w:next w:val="Normal"/>
    <w:link w:val="TitreCar"/>
    <w:uiPriority w:val="2"/>
    <w:qFormat/>
    <w:rsid w:val="001317FF"/>
    <w:pPr>
      <w:spacing w:after="0" w:line="180" w:lineRule="auto"/>
    </w:pPr>
    <w:rPr>
      <w:rFonts w:asciiTheme="majorHAnsi" w:eastAsiaTheme="majorEastAsia" w:hAnsiTheme="majorHAnsi" w:cstheme="majorBidi"/>
      <w:b/>
      <w:color w:val="462AB5" w:themeColor="accent1" w:themeShade="BF"/>
      <w:kern w:val="28"/>
      <w:sz w:val="80"/>
      <w:szCs w:val="62"/>
    </w:rPr>
  </w:style>
  <w:style w:type="character" w:customStyle="1" w:styleId="TitreCar">
    <w:name w:val="Titre Car"/>
    <w:basedOn w:val="Policepardfaut"/>
    <w:link w:val="Titre"/>
    <w:uiPriority w:val="2"/>
    <w:rsid w:val="001317FF"/>
    <w:rPr>
      <w:rFonts w:asciiTheme="majorHAnsi" w:eastAsiaTheme="majorEastAsia" w:hAnsiTheme="majorHAnsi" w:cstheme="majorBidi"/>
      <w:b/>
      <w:color w:val="462AB5" w:themeColor="accent1" w:themeShade="BF"/>
      <w:kern w:val="28"/>
      <w:sz w:val="80"/>
      <w:szCs w:val="62"/>
    </w:rPr>
  </w:style>
  <w:style w:type="paragraph" w:styleId="Sous-titre">
    <w:name w:val="Subtitle"/>
    <w:basedOn w:val="Normal"/>
    <w:next w:val="Normal"/>
    <w:link w:val="Sous-titreCar"/>
    <w:uiPriority w:val="3"/>
    <w:qFormat/>
    <w:rsid w:val="00E00919"/>
    <w:pPr>
      <w:numPr>
        <w:ilvl w:val="1"/>
      </w:numPr>
      <w:spacing w:before="320" w:line="240" w:lineRule="auto"/>
    </w:pPr>
    <w:rPr>
      <w:rFonts w:asciiTheme="majorHAnsi" w:hAnsiTheme="majorHAnsi" w:cs="Times New Roman (Body CS)"/>
      <w:bCs/>
      <w:color w:val="462AB5" w:themeColor="accent1" w:themeShade="BF"/>
      <w:spacing w:val="10"/>
      <w:szCs w:val="28"/>
    </w:rPr>
  </w:style>
  <w:style w:type="character" w:customStyle="1" w:styleId="Sous-titreCar">
    <w:name w:val="Sous-titre Car"/>
    <w:basedOn w:val="Policepardfaut"/>
    <w:link w:val="Sous-titre"/>
    <w:uiPriority w:val="3"/>
    <w:rsid w:val="00E00919"/>
    <w:rPr>
      <w:rFonts w:asciiTheme="majorHAnsi" w:hAnsiTheme="majorHAnsi" w:cs="Times New Roman (Body CS)"/>
      <w:bCs/>
      <w:color w:val="462AB5" w:themeColor="accent1" w:themeShade="BF"/>
      <w:spacing w:val="10"/>
      <w:szCs w:val="28"/>
    </w:rPr>
  </w:style>
  <w:style w:type="paragraph" w:styleId="Sansinterligne">
    <w:name w:val="No Spacing"/>
    <w:uiPriority w:val="1"/>
    <w:qFormat/>
    <w:rsid w:val="00437840"/>
    <w:pPr>
      <w:spacing w:before="60" w:after="0" w:line="240" w:lineRule="auto"/>
    </w:pPr>
    <w:rPr>
      <w:color w:val="000000" w:themeColor="text1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207DA"/>
    <w:rPr>
      <w:rFonts w:asciiTheme="majorHAnsi" w:eastAsiaTheme="majorEastAsia" w:hAnsiTheme="majorHAnsi" w:cs="Times New Roman (Headings CS)"/>
      <w:color w:val="462AB5" w:themeColor="accent1" w:themeShade="BF"/>
      <w:spacing w:val="10"/>
      <w:sz w:val="32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980DAB"/>
    <w:rPr>
      <w:b/>
      <w:bCs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80DAB"/>
    <w:rPr>
      <w:b/>
      <w:bCs/>
      <w:i/>
      <w:iCs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table" w:customStyle="1" w:styleId="Tableaudeconseils">
    <w:name w:val="Tableau de conseils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E2DDF7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Cs w:val="16"/>
    </w:rPr>
  </w:style>
  <w:style w:type="paragraph" w:customStyle="1" w:styleId="Icne">
    <w:name w:val="Icône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semiHidden/>
    <w:rsid w:val="00980DAB"/>
    <w:rPr>
      <w:rFonts w:asciiTheme="majorHAnsi" w:eastAsiaTheme="majorEastAsia" w:hAnsiTheme="majorHAnsi" w:cstheme="majorBidi"/>
      <w:i/>
      <w:iCs/>
      <w:color w:val="462AB5" w:themeColor="accent1" w:themeShade="BF"/>
      <w:sz w:val="16"/>
    </w:rPr>
  </w:style>
  <w:style w:type="table" w:customStyle="1" w:styleId="Tableauducahierdescharges">
    <w:name w:val="Tableau du cahier des charges"/>
    <w:basedOn w:val="TableauNormal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62AB5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6F55D7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Tableaudedisposition">
    <w:name w:val="Tableau de disposition"/>
    <w:basedOn w:val="Tableau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Titreduformulaire">
    <w:name w:val="Titre du formulaire"/>
    <w:basedOn w:val="Normal"/>
    <w:next w:val="Normal"/>
    <w:uiPriority w:val="2"/>
    <w:qFormat/>
    <w:rsid w:val="00C53D0F"/>
    <w:pPr>
      <w:spacing w:before="80" w:after="60" w:line="240" w:lineRule="auto"/>
    </w:pPr>
    <w:rPr>
      <w:rFonts w:asciiTheme="majorHAnsi" w:eastAsiaTheme="majorEastAsia" w:hAnsiTheme="majorHAnsi" w:cs="Times New Roman (Headings CS)"/>
      <w:caps/>
      <w:color w:val="462AB5" w:themeColor="accent1" w:themeShade="BF"/>
      <w:spacing w:val="10"/>
    </w:rPr>
  </w:style>
  <w:style w:type="paragraph" w:customStyle="1" w:styleId="Nom">
    <w:name w:val="Nom"/>
    <w:basedOn w:val="Normal"/>
    <w:uiPriority w:val="2"/>
    <w:semiHidden/>
    <w:qFormat/>
    <w:rsid w:val="009426BF"/>
    <w:pPr>
      <w:spacing w:before="240" w:after="120" w:line="240" w:lineRule="auto"/>
    </w:pPr>
    <w:rPr>
      <w:rFonts w:asciiTheme="majorHAnsi" w:eastAsiaTheme="majorEastAsia" w:hAnsiTheme="majorHAnsi" w:cstheme="majorBidi"/>
      <w:color w:val="462AB5" w:themeColor="accent1" w:themeShade="BF"/>
      <w:sz w:val="44"/>
      <w:szCs w:val="3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Formuledepolitesse">
    <w:name w:val="Closing"/>
    <w:basedOn w:val="Normal"/>
    <w:link w:val="FormuledepolitesseCar"/>
    <w:uiPriority w:val="11"/>
    <w:unhideWhenUsed/>
    <w:qFormat/>
    <w:pPr>
      <w:spacing w:before="720" w:after="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11"/>
  </w:style>
  <w:style w:type="table" w:customStyle="1" w:styleId="Tableausignature">
    <w:name w:val="Tableau signature"/>
    <w:basedOn w:val="TableauNormal"/>
    <w:uiPriority w:val="99"/>
    <w:pPr>
      <w:spacing w:after="0" w:line="240" w:lineRule="auto"/>
    </w:pPr>
    <w:tblPr/>
  </w:style>
  <w:style w:type="paragraph" w:styleId="Listepuces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  <w:semiHidden/>
    <w:rsid w:val="00980DAB"/>
    <w:rPr>
      <w:color w:val="000000" w:themeColor="text1"/>
      <w:sz w:val="16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Pr>
      <w:i/>
      <w:iCs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980DAB"/>
    <w:rPr>
      <w:rFonts w:asciiTheme="majorHAnsi" w:eastAsiaTheme="majorEastAsia" w:hAnsiTheme="majorHAnsi" w:cstheme="majorBidi"/>
      <w:color w:val="462AB5" w:themeColor="accent1" w:themeShade="BF"/>
      <w:sz w:val="16"/>
    </w:rPr>
  </w:style>
  <w:style w:type="character" w:customStyle="1" w:styleId="Titre6Car">
    <w:name w:val="Titre 6 Car"/>
    <w:basedOn w:val="Policepardfaut"/>
    <w:link w:val="Titre6"/>
    <w:uiPriority w:val="9"/>
    <w:semiHidden/>
    <w:rsid w:val="00980DAB"/>
    <w:rPr>
      <w:rFonts w:asciiTheme="majorHAnsi" w:eastAsiaTheme="majorEastAsia" w:hAnsiTheme="majorHAnsi" w:cstheme="majorBidi"/>
      <w:color w:val="2E1C78" w:themeColor="accent1" w:themeShade="7F"/>
      <w:sz w:val="16"/>
    </w:rPr>
  </w:style>
  <w:style w:type="character" w:customStyle="1" w:styleId="Titre7Car">
    <w:name w:val="Titre 7 Car"/>
    <w:basedOn w:val="Policepardfaut"/>
    <w:link w:val="Titre7"/>
    <w:uiPriority w:val="9"/>
    <w:semiHidden/>
    <w:rsid w:val="00980DAB"/>
    <w:rPr>
      <w:rFonts w:asciiTheme="majorHAnsi" w:eastAsiaTheme="majorEastAsia" w:hAnsiTheme="majorHAnsi" w:cstheme="majorBidi"/>
      <w:i/>
      <w:iCs/>
      <w:color w:val="2E1C78" w:themeColor="accent1" w:themeShade="7F"/>
      <w:sz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980DAB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80DAB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5A2DD8"/>
    <w:rPr>
      <w:i/>
      <w:iCs/>
      <w:color w:val="462A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A2DD8"/>
    <w:pPr>
      <w:pBdr>
        <w:top w:val="single" w:sz="4" w:space="10" w:color="462AB5" w:themeColor="accent1" w:themeShade="BF"/>
        <w:bottom w:val="single" w:sz="4" w:space="10" w:color="462AB5" w:themeColor="accent1" w:themeShade="BF"/>
      </w:pBdr>
      <w:spacing w:before="360" w:after="360"/>
      <w:ind w:left="864" w:right="864"/>
      <w:jc w:val="center"/>
    </w:pPr>
    <w:rPr>
      <w:i/>
      <w:iCs/>
      <w:color w:val="462A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A2DD8"/>
    <w:rPr>
      <w:i/>
      <w:iCs/>
      <w:color w:val="462AB5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A2DD8"/>
    <w:rPr>
      <w:b/>
      <w:bCs/>
      <w:caps w:val="0"/>
      <w:smallCaps/>
      <w:color w:val="462AB5" w:themeColor="accent1" w:themeShade="BF"/>
      <w:spacing w:val="5"/>
    </w:rPr>
  </w:style>
  <w:style w:type="paragraph" w:styleId="Normalcentr">
    <w:name w:val="Block Text"/>
    <w:basedOn w:val="Normal"/>
    <w:uiPriority w:val="99"/>
    <w:semiHidden/>
    <w:unhideWhenUsed/>
    <w:rsid w:val="005A2DD8"/>
    <w:pPr>
      <w:pBdr>
        <w:top w:val="single" w:sz="2" w:space="10" w:color="462AB5" w:themeColor="accent1" w:themeShade="BF"/>
        <w:left w:val="single" w:sz="2" w:space="10" w:color="462AB5" w:themeColor="accent1" w:themeShade="BF"/>
        <w:bottom w:val="single" w:sz="2" w:space="10" w:color="462AB5" w:themeColor="accent1" w:themeShade="BF"/>
        <w:right w:val="single" w:sz="2" w:space="10" w:color="462AB5" w:themeColor="accent1" w:themeShade="BF"/>
      </w:pBdr>
      <w:ind w:left="1152" w:right="1152"/>
    </w:pPr>
    <w:rPr>
      <w:i/>
      <w:iCs/>
      <w:color w:val="462AB5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5A2DD8"/>
    <w:rPr>
      <w:color w:val="EA2513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5A2DD8"/>
    <w:rPr>
      <w:color w:val="0B94DF" w:themeColor="accent4" w:themeShade="80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customStyle="1" w:styleId="En-ttedetableau">
    <w:name w:val="En-tête de tableau"/>
    <w:basedOn w:val="Normal"/>
    <w:qFormat/>
    <w:rsid w:val="00F704E3"/>
    <w:pPr>
      <w:spacing w:before="60" w:after="60" w:line="240" w:lineRule="auto"/>
    </w:pPr>
    <w:rPr>
      <w:rFonts w:asciiTheme="majorHAnsi" w:hAnsiTheme="majorHAnsi" w:cs="Times New Roman (Body CS)"/>
      <w:caps/>
      <w:spacing w:val="10"/>
    </w:rPr>
  </w:style>
  <w:style w:type="paragraph" w:styleId="NormalWeb">
    <w:name w:val="Normal (Web)"/>
    <w:basedOn w:val="Normal"/>
    <w:uiPriority w:val="99"/>
    <w:unhideWhenUsed/>
    <w:rsid w:val="0081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40E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iah\AppData\Roaming\Microsoft\Templates\Cahier%20des%20charges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434FB6685CD409A8F9B2D453AEBD2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0982F7-E120-4133-B1D0-5FB785918A99}"/>
      </w:docPartPr>
      <w:docPartBody>
        <w:p w:rsidR="004C108E" w:rsidRDefault="00000000">
          <w:pPr>
            <w:pStyle w:val="F434FB6685CD409A8F9B2D453AEBD234"/>
          </w:pPr>
          <w:r w:rsidRPr="00CC376B">
            <w:rPr>
              <w:noProof/>
              <w:lang w:bidi="fr-FR"/>
            </w:rPr>
            <w:t>Énoncé des travaux</w:t>
          </w:r>
        </w:p>
      </w:docPartBody>
    </w:docPart>
    <w:docPart>
      <w:docPartPr>
        <w:name w:val="4C44FBC768C94937BA3B3627E649F1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02C6CE-EB87-413E-8A10-73B3AB843CA0}"/>
      </w:docPartPr>
      <w:docPartBody>
        <w:p w:rsidR="004C108E" w:rsidRDefault="00000000">
          <w:pPr>
            <w:pStyle w:val="4C44FBC768C94937BA3B3627E649F18F"/>
          </w:pPr>
          <w:r w:rsidRPr="00CC376B">
            <w:rPr>
              <w:noProof/>
              <w:lang w:bidi="fr-FR"/>
            </w:rPr>
            <w:t>Date</w:t>
          </w:r>
        </w:p>
      </w:docPartBody>
    </w:docPart>
    <w:docPart>
      <w:docPartPr>
        <w:name w:val="7ED6F99DC7BE400EA38F32B9F5BBD9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CD263E-C098-4C4F-A47D-C26D9D81E2DF}"/>
      </w:docPartPr>
      <w:docPartBody>
        <w:p w:rsidR="004C108E" w:rsidRDefault="00000000">
          <w:pPr>
            <w:pStyle w:val="7ED6F99DC7BE400EA38F32B9F5BBD913"/>
          </w:pPr>
          <w:r w:rsidRPr="00CC376B">
            <w:rPr>
              <w:noProof/>
              <w:lang w:bidi="fr-FR"/>
            </w:rPr>
            <w:t>Prestations réalisées par :</w:t>
          </w:r>
        </w:p>
      </w:docPartBody>
    </w:docPart>
    <w:docPart>
      <w:docPartPr>
        <w:name w:val="1B1A5F024251453AADB7BA06FD7F7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E1DCE7-A87F-4D8C-B8A2-C482F3F19006}"/>
      </w:docPartPr>
      <w:docPartBody>
        <w:p w:rsidR="004C108E" w:rsidRDefault="00000000">
          <w:pPr>
            <w:pStyle w:val="1B1A5F024251453AADB7BA06FD7F7154"/>
          </w:pPr>
          <w:r w:rsidRPr="00CC376B">
            <w:rPr>
              <w:noProof/>
              <w:lang w:bidi="fr-FR"/>
            </w:rPr>
            <w:t>Prestations réalisées pour :</w:t>
          </w:r>
        </w:p>
      </w:docPartBody>
    </w:docPart>
    <w:docPart>
      <w:docPartPr>
        <w:name w:val="134D7AB698ED46B997BA3148A68BAF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98C521-320E-4CF1-82D9-62DA04571A79}"/>
      </w:docPartPr>
      <w:docPartBody>
        <w:p w:rsidR="004C108E" w:rsidRDefault="00000000">
          <w:pPr>
            <w:pStyle w:val="134D7AB698ED46B997BA3148A68BAFD9"/>
          </w:pPr>
          <w:r w:rsidRPr="00CC376B">
            <w:rPr>
              <w:noProof/>
              <w:lang w:bidi="fr-FR"/>
            </w:rPr>
            <w:t>10/1/XX</w:t>
          </w:r>
        </w:p>
        <w:bookmarkStart w:id="0" w:name="OLE_LINK4"/>
        <w:bookmarkStart w:id="1" w:name="OLE_LINK3"/>
        <w:bookmarkEnd w:id="0"/>
        <w:bookmarkEnd w:id="1"/>
      </w:docPartBody>
    </w:docPart>
    <w:docPart>
      <w:docPartPr>
        <w:name w:val="0B8AAAF5D1614F6985FB981338834A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564B59-B7CC-4D2B-AA39-53AA457ACEC6}"/>
      </w:docPartPr>
      <w:docPartBody>
        <w:p w:rsidR="004C108E" w:rsidRDefault="00000000">
          <w:pPr>
            <w:pStyle w:val="0B8AAAF5D1614F6985FB981338834A30"/>
          </w:pPr>
          <w:r w:rsidRPr="004A1D6D">
            <w:rPr>
              <w:noProof/>
              <w:lang w:val="en-US" w:bidi="fr-FR"/>
            </w:rPr>
            <w:t>Ian Hansson</w:t>
          </w:r>
        </w:p>
      </w:docPartBody>
    </w:docPart>
    <w:docPart>
      <w:docPartPr>
        <w:name w:val="BF19E565CE59447B998C402BCC43AE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0103F0-2648-46A8-8943-D831EFE792D9}"/>
      </w:docPartPr>
      <w:docPartBody>
        <w:p w:rsidR="004C108E" w:rsidRDefault="00000000">
          <w:pPr>
            <w:pStyle w:val="BF19E565CE59447B998C402BCC43AE75"/>
          </w:pPr>
          <w:r w:rsidRPr="00CC376B">
            <w:rPr>
              <w:noProof/>
              <w:lang w:bidi="fr-FR"/>
            </w:rPr>
            <w:t>Ressources de participation</w:t>
          </w:r>
        </w:p>
      </w:docPartBody>
    </w:docPart>
    <w:docPart>
      <w:docPartPr>
        <w:name w:val="DE89B761B347413EBC674837A46ED5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525DC9-811C-4CCD-9A8D-5F792910EB27}"/>
      </w:docPartPr>
      <w:docPartBody>
        <w:p w:rsidR="004C108E" w:rsidRDefault="00000000">
          <w:pPr>
            <w:pStyle w:val="DE89B761B347413EBC674837A46ED5F4"/>
          </w:pPr>
          <w:r w:rsidRPr="00CC376B">
            <w:rPr>
              <w:noProof/>
              <w:lang w:bidi="fr-FR"/>
            </w:rPr>
            <w:t>Étendue des travaux</w:t>
          </w:r>
        </w:p>
      </w:docPartBody>
    </w:docPart>
    <w:docPart>
      <w:docPartPr>
        <w:name w:val="C419E06D1D884072A06E6FC2ABB741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7815F3-21DA-47AB-A770-889E9E747805}"/>
      </w:docPartPr>
      <w:docPartBody>
        <w:p w:rsidR="004C108E" w:rsidRDefault="00000000">
          <w:pPr>
            <w:pStyle w:val="C419E06D1D884072A06E6FC2ABB74178"/>
          </w:pPr>
          <w:r w:rsidRPr="00CC376B">
            <w:rPr>
              <w:noProof/>
              <w:lang w:bidi="fr-FR"/>
            </w:rPr>
            <w:t>Responsabilités de l'entrepreneur</w:t>
          </w:r>
        </w:p>
      </w:docPartBody>
    </w:docPart>
    <w:docPart>
      <w:docPartPr>
        <w:name w:val="6548211C120B44CEA2B8C3EE957B5F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F7BCD1-B9FF-493A-B6CA-0EA3F94AA77E}"/>
      </w:docPartPr>
      <w:docPartBody>
        <w:p w:rsidR="004C108E" w:rsidRDefault="00000000">
          <w:pPr>
            <w:pStyle w:val="6548211C120B44CEA2B8C3EE957B5F93"/>
          </w:pPr>
          <w:r w:rsidRPr="00CC376B">
            <w:rPr>
              <w:noProof/>
              <w:lang w:bidi="fr-FR"/>
            </w:rPr>
            <w:t>Responsabilités du client</w:t>
          </w:r>
        </w:p>
      </w:docPartBody>
    </w:docPart>
    <w:docPart>
      <w:docPartPr>
        <w:name w:val="63A9D7B831C2433AA68A3F07ABCC7E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538A27-C6D7-4EF8-8BC4-CB0EB231323D}"/>
      </w:docPartPr>
      <w:docPartBody>
        <w:p w:rsidR="004C108E" w:rsidRDefault="00000000">
          <w:pPr>
            <w:pStyle w:val="63A9D7B831C2433AA68A3F07ABCC7E04"/>
          </w:pPr>
          <w:r w:rsidRPr="00CC376B">
            <w:rPr>
              <w:noProof/>
              <w:lang w:bidi="fr-FR"/>
            </w:rPr>
            <w:t>Débours / Procédures de facturation</w:t>
          </w:r>
        </w:p>
      </w:docPartBody>
    </w:docPart>
    <w:docPart>
      <w:docPartPr>
        <w:name w:val="215284180C34405891F78BD27E857D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FDAC50-9D85-4EE5-AFE4-94E55CCA60B4}"/>
      </w:docPartPr>
      <w:docPartBody>
        <w:p w:rsidR="004C108E" w:rsidRDefault="00000000">
          <w:pPr>
            <w:pStyle w:val="215284180C34405891F78BD27E857D3B"/>
          </w:pPr>
          <w:r w:rsidRPr="004A1D6D">
            <w:rPr>
              <w:noProof/>
              <w:lang w:bidi="fr-FR"/>
            </w:rPr>
            <w:t>Nom de la société</w:t>
          </w:r>
        </w:p>
      </w:docPartBody>
    </w:docPart>
    <w:docPart>
      <w:docPartPr>
        <w:name w:val="52BC6C3D6D0345B6B75AA759B7FA30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A34084-CC4B-4F07-B45D-1799B0F30FE1}"/>
      </w:docPartPr>
      <w:docPartBody>
        <w:p w:rsidR="004C108E" w:rsidRDefault="00000000">
          <w:pPr>
            <w:pStyle w:val="52BC6C3D6D0345B6B75AA759B7FA30DE"/>
          </w:pPr>
          <w:r w:rsidRPr="00CC376B">
            <w:rPr>
              <w:noProof/>
              <w:lang w:bidi="fr-FR"/>
            </w:rPr>
            <w:t>Nom :</w:t>
          </w:r>
        </w:p>
      </w:docPartBody>
    </w:docPart>
    <w:docPart>
      <w:docPartPr>
        <w:name w:val="C3B64A2B42B748AE82D9AABB8C41D3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E97854-FE54-49B2-9BDC-D187D24D4AEE}"/>
      </w:docPartPr>
      <w:docPartBody>
        <w:p w:rsidR="004C108E" w:rsidRDefault="00000000">
          <w:pPr>
            <w:pStyle w:val="C3B64A2B42B748AE82D9AABB8C41D302"/>
          </w:pPr>
          <w:r w:rsidRPr="00CC376B">
            <w:rPr>
              <w:noProof/>
              <w:lang w:bidi="fr-FR"/>
            </w:rPr>
            <w:t>Nom :</w:t>
          </w:r>
        </w:p>
      </w:docPartBody>
    </w:docPart>
    <w:docPart>
      <w:docPartPr>
        <w:name w:val="4F2A78868A2B4364830BB4CC52028C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9922BF-A2B5-4027-8280-DF819B18D74F}"/>
      </w:docPartPr>
      <w:docPartBody>
        <w:p w:rsidR="004C108E" w:rsidRDefault="00000000">
          <w:pPr>
            <w:pStyle w:val="4F2A78868A2B4364830BB4CC52028CB5"/>
          </w:pPr>
          <w:r w:rsidRPr="00CC376B">
            <w:rPr>
              <w:noProof/>
              <w:lang w:bidi="fr-FR"/>
            </w:rPr>
            <w:t>Titre :</w:t>
          </w:r>
        </w:p>
      </w:docPartBody>
    </w:docPart>
    <w:docPart>
      <w:docPartPr>
        <w:name w:val="CB1D985B7F2948E88F3D5804282383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F2B5DC-2AC6-4932-9FC6-EAF072ABD16E}"/>
      </w:docPartPr>
      <w:docPartBody>
        <w:p w:rsidR="004C108E" w:rsidRDefault="00000000">
          <w:pPr>
            <w:pStyle w:val="CB1D985B7F2948E88F3D58042823838F"/>
          </w:pPr>
          <w:r w:rsidRPr="00CC376B">
            <w:rPr>
              <w:noProof/>
              <w:lang w:bidi="fr-FR"/>
            </w:rPr>
            <w:t>Titre 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342368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09010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8"/>
    <w:rsid w:val="000E2A83"/>
    <w:rsid w:val="00212207"/>
    <w:rsid w:val="002778E8"/>
    <w:rsid w:val="0046702D"/>
    <w:rsid w:val="004B6E06"/>
    <w:rsid w:val="004C108E"/>
    <w:rsid w:val="00603770"/>
    <w:rsid w:val="00720087"/>
    <w:rsid w:val="00814B50"/>
    <w:rsid w:val="008233BD"/>
    <w:rsid w:val="00916C08"/>
    <w:rsid w:val="00940BCA"/>
    <w:rsid w:val="0096084F"/>
    <w:rsid w:val="009F40D0"/>
    <w:rsid w:val="00AB5D42"/>
    <w:rsid w:val="00BD6BD3"/>
    <w:rsid w:val="00C96ED9"/>
    <w:rsid w:val="00F3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434FB6685CD409A8F9B2D453AEBD234">
    <w:name w:val="F434FB6685CD409A8F9B2D453AEBD234"/>
  </w:style>
  <w:style w:type="paragraph" w:customStyle="1" w:styleId="4C44FBC768C94937BA3B3627E649F18F">
    <w:name w:val="4C44FBC768C94937BA3B3627E649F18F"/>
  </w:style>
  <w:style w:type="paragraph" w:customStyle="1" w:styleId="7ED6F99DC7BE400EA38F32B9F5BBD913">
    <w:name w:val="7ED6F99DC7BE400EA38F32B9F5BBD913"/>
  </w:style>
  <w:style w:type="paragraph" w:customStyle="1" w:styleId="1B1A5F024251453AADB7BA06FD7F7154">
    <w:name w:val="1B1A5F024251453AADB7BA06FD7F7154"/>
  </w:style>
  <w:style w:type="paragraph" w:customStyle="1" w:styleId="134D7AB698ED46B997BA3148A68BAFD9">
    <w:name w:val="134D7AB698ED46B997BA3148A68BAFD9"/>
  </w:style>
  <w:style w:type="paragraph" w:customStyle="1" w:styleId="0B8AAAF5D1614F6985FB981338834A30">
    <w:name w:val="0B8AAAF5D1614F6985FB981338834A30"/>
  </w:style>
  <w:style w:type="paragraph" w:customStyle="1" w:styleId="BF19E565CE59447B998C402BCC43AE75">
    <w:name w:val="BF19E565CE59447B998C402BCC43AE75"/>
  </w:style>
  <w:style w:type="paragraph" w:customStyle="1" w:styleId="DE89B761B347413EBC674837A46ED5F4">
    <w:name w:val="DE89B761B347413EBC674837A46ED5F4"/>
  </w:style>
  <w:style w:type="paragraph" w:customStyle="1" w:styleId="C419E06D1D884072A06E6FC2ABB74178">
    <w:name w:val="C419E06D1D884072A06E6FC2ABB74178"/>
  </w:style>
  <w:style w:type="paragraph" w:customStyle="1" w:styleId="6548211C120B44CEA2B8C3EE957B5F93">
    <w:name w:val="6548211C120B44CEA2B8C3EE957B5F93"/>
  </w:style>
  <w:style w:type="character" w:styleId="Textedelespacerserv">
    <w:name w:val="Placeholder Text"/>
    <w:basedOn w:val="Policepardfaut"/>
    <w:uiPriority w:val="99"/>
    <w:semiHidden/>
    <w:rPr>
      <w:color w:val="0F4761" w:themeColor="accent1" w:themeShade="BF"/>
    </w:rPr>
  </w:style>
  <w:style w:type="paragraph" w:customStyle="1" w:styleId="63A9D7B831C2433AA68A3F07ABCC7E04">
    <w:name w:val="63A9D7B831C2433AA68A3F07ABCC7E04"/>
  </w:style>
  <w:style w:type="paragraph" w:styleId="Listepuces">
    <w:name w:val="List Bullet"/>
    <w:basedOn w:val="Normal"/>
    <w:uiPriority w:val="4"/>
    <w:unhideWhenUsed/>
    <w:qFormat/>
    <w:pPr>
      <w:numPr>
        <w:numId w:val="1"/>
      </w:numPr>
      <w:tabs>
        <w:tab w:val="clear" w:pos="360"/>
      </w:tabs>
      <w:spacing w:after="320" w:line="300" w:lineRule="auto"/>
      <w:ind w:left="0" w:firstLine="0"/>
      <w:contextualSpacing/>
    </w:pPr>
    <w:rPr>
      <w:color w:val="000000" w:themeColor="text1"/>
      <w:kern w:val="0"/>
      <w:sz w:val="16"/>
      <w:szCs w:val="20"/>
      <w:lang w:eastAsia="ja-JP"/>
      <w14:ligatures w14:val="none"/>
    </w:rPr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215284180C34405891F78BD27E857D3B">
    <w:name w:val="215284180C34405891F78BD27E857D3B"/>
  </w:style>
  <w:style w:type="paragraph" w:customStyle="1" w:styleId="52BC6C3D6D0345B6B75AA759B7FA30DE">
    <w:name w:val="52BC6C3D6D0345B6B75AA759B7FA30DE"/>
  </w:style>
  <w:style w:type="paragraph" w:customStyle="1" w:styleId="C3B64A2B42B748AE82D9AABB8C41D302">
    <w:name w:val="C3B64A2B42B748AE82D9AABB8C41D302"/>
  </w:style>
  <w:style w:type="paragraph" w:customStyle="1" w:styleId="4F2A78868A2B4364830BB4CC52028CB5">
    <w:name w:val="4F2A78868A2B4364830BB4CC52028CB5"/>
  </w:style>
  <w:style w:type="paragraph" w:customStyle="1" w:styleId="CB1D985B7F2948E88F3D58042823838F">
    <w:name w:val="CB1D985B7F2948E88F3D580428238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TM0392359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F55D7"/>
      </a:accent1>
      <a:accent2>
        <a:srgbClr val="79C9B1"/>
      </a:accent2>
      <a:accent3>
        <a:srgbClr val="E8ABCC"/>
      </a:accent3>
      <a:accent4>
        <a:srgbClr val="D8F0FD"/>
      </a:accent4>
      <a:accent5>
        <a:srgbClr val="F26E61"/>
      </a:accent5>
      <a:accent6>
        <a:srgbClr val="688FC9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6B97B-5355-48B6-A5FF-A15D93F9C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767FF5-1FF8-4A1D-A460-2409F5CA87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005CEE-0425-419A-8E98-3CF3CE1D7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Cahier des charges (conception moderne).dotx</Template>
  <TotalTime>1447</TotalTime>
  <Pages>1</Pages>
  <Words>633</Words>
  <Characters>3663</Characters>
  <Application>Microsoft Office Word</Application>
  <DocSecurity>0</DocSecurity>
  <Lines>159</Lines>
  <Paragraphs>134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Jean-Claude AZIAHA</dc:creator>
  <cp:keywords/>
  <dc:description/>
  <cp:lastModifiedBy>Jean-Claude AZIAHA</cp:lastModifiedBy>
  <cp:revision>104</cp:revision>
  <cp:lastPrinted>2025-10-04T08:54:00Z</cp:lastPrinted>
  <dcterms:created xsi:type="dcterms:W3CDTF">2025-07-26T23:03:00Z</dcterms:created>
  <dcterms:modified xsi:type="dcterms:W3CDTF">2025-10-05T10:19:00Z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